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F74807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F74807" w:rsidRDefault="007D264D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综合</w:t>
      </w:r>
      <w:r>
        <w:rPr>
          <w:rFonts w:ascii="黑体" w:eastAsia="黑体" w:hAnsi="黑体" w:cs="黑体"/>
          <w:b/>
          <w:bCs/>
          <w:sz w:val="36"/>
          <w:szCs w:val="44"/>
        </w:rPr>
        <w:t>管理工具</w:t>
      </w:r>
      <w:r>
        <w:rPr>
          <w:rFonts w:ascii="黑体" w:eastAsia="黑体" w:hAnsi="黑体" w:cs="黑体" w:hint="eastAsia"/>
          <w:b/>
          <w:bCs/>
          <w:sz w:val="36"/>
          <w:szCs w:val="44"/>
        </w:rPr>
        <w:t>-</w:t>
      </w:r>
      <w:proofErr w:type="spellStart"/>
      <w:r>
        <w:rPr>
          <w:rFonts w:ascii="黑体" w:eastAsia="黑体" w:hAnsi="黑体" w:cs="黑体" w:hint="eastAsia"/>
          <w:b/>
          <w:bCs/>
          <w:sz w:val="36"/>
          <w:szCs w:val="44"/>
        </w:rPr>
        <w:t>account_manager</w:t>
      </w:r>
      <w:proofErr w:type="spellEnd"/>
      <w:r w:rsidR="007D06B9">
        <w:rPr>
          <w:rFonts w:ascii="黑体" w:eastAsia="黑体" w:hAnsi="黑体" w:cs="黑体" w:hint="eastAsia"/>
          <w:b/>
          <w:bCs/>
          <w:sz w:val="36"/>
          <w:szCs w:val="44"/>
        </w:rPr>
        <w:t>-前后端接口文档</w:t>
      </w:r>
    </w:p>
    <w:p w:rsidR="00F74807" w:rsidRDefault="00F74807"/>
    <w:p w:rsidR="00F74807" w:rsidRDefault="007D06B9">
      <w:pPr>
        <w:wordWrap w:val="0"/>
        <w:jc w:val="right"/>
        <w:rPr>
          <w:b/>
          <w:bCs/>
          <w:u w:val="single"/>
        </w:rPr>
        <w:sectPr w:rsidR="00F74807">
          <w:head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 w:cs="华文楷体" w:hint="eastAsia"/>
          <w:b/>
          <w:bCs/>
        </w:rPr>
        <w:t>版本号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u w:val="single"/>
        </w:rPr>
        <w:t xml:space="preserve">     </w:t>
      </w:r>
      <w:r w:rsidR="001873B9">
        <w:rPr>
          <w:b/>
          <w:bCs/>
          <w:u w:val="single"/>
        </w:rPr>
        <w:t>1.0.0</w:t>
      </w:r>
      <w:r>
        <w:rPr>
          <w:rFonts w:hint="eastAsia"/>
          <w:b/>
          <w:bCs/>
          <w:u w:val="single"/>
        </w:rPr>
        <w:t xml:space="preserve">     </w:t>
      </w:r>
    </w:p>
    <w:p w:rsidR="00F74807" w:rsidRDefault="007D06B9">
      <w:pPr>
        <w:pStyle w:val="1"/>
      </w:pPr>
      <w:r>
        <w:rPr>
          <w:rFonts w:hint="eastAsia"/>
        </w:rPr>
        <w:lastRenderedPageBreak/>
        <w:t>修订记录</w:t>
      </w:r>
    </w:p>
    <w:p w:rsidR="00F74807" w:rsidRDefault="00F74807"/>
    <w:tbl>
      <w:tblPr>
        <w:tblStyle w:val="a7"/>
        <w:tblW w:w="9962" w:type="dxa"/>
        <w:tblLayout w:type="fixed"/>
        <w:tblLook w:val="04A0" w:firstRow="1" w:lastRow="0" w:firstColumn="1" w:lastColumn="0" w:noHBand="0" w:noVBand="1"/>
      </w:tblPr>
      <w:tblGrid>
        <w:gridCol w:w="1120"/>
        <w:gridCol w:w="6230"/>
        <w:gridCol w:w="1375"/>
        <w:gridCol w:w="1237"/>
      </w:tblGrid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版本号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修改内容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修改人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修改时间</w:t>
            </w: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7D264D">
            <w:pPr>
              <w:rPr>
                <w:rFonts w:ascii="宋体" w:eastAsia="宋体" w:hAnsi="宋体" w:cs="宋体"/>
                <w:color w:val="000000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szCs w:val="15"/>
              </w:rPr>
              <w:t>1.0.0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64D" w:rsidRDefault="007D264D">
            <w:pPr>
              <w:rPr>
                <w:rFonts w:ascii="宋体" w:eastAsia="宋体" w:hAnsi="宋体" w:cs="宋体"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Cs w:val="15"/>
              </w:rPr>
              <w:t>迭代</w:t>
            </w:r>
            <w:proofErr w:type="gramStart"/>
            <w:r>
              <w:rPr>
                <w:rFonts w:ascii="宋体" w:eastAsia="宋体" w:hAnsi="宋体" w:cs="宋体"/>
                <w:color w:val="000000"/>
                <w:szCs w:val="15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15"/>
              </w:rPr>
              <w:t>功能</w:t>
            </w:r>
            <w:r>
              <w:rPr>
                <w:rFonts w:ascii="宋体" w:eastAsia="宋体" w:hAnsi="宋体" w:cs="宋体"/>
                <w:color w:val="000000"/>
                <w:szCs w:val="15"/>
              </w:rPr>
              <w:t>接口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7D264D">
            <w:pPr>
              <w:rPr>
                <w:rFonts w:ascii="宋体" w:eastAsia="宋体" w:hAnsi="宋体" w:cs="宋体"/>
                <w:color w:val="000000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Cs w:val="15"/>
              </w:rPr>
              <w:t>肖</w:t>
            </w:r>
            <w:r>
              <w:rPr>
                <w:rFonts w:ascii="宋体" w:eastAsia="宋体" w:hAnsi="宋体" w:cs="宋体"/>
                <w:color w:val="000000"/>
                <w:szCs w:val="15"/>
              </w:rPr>
              <w:t>登冰</w:t>
            </w:r>
            <w:proofErr w:type="gramEnd"/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7D264D">
            <w:pPr>
              <w:rPr>
                <w:rFonts w:ascii="宋体" w:eastAsia="宋体" w:hAnsi="宋体" w:cs="宋体"/>
                <w:color w:val="000000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szCs w:val="15"/>
              </w:rPr>
              <w:t>2018-07-16</w:t>
            </w: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F74807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4807" w:rsidRDefault="00F74807">
            <w:pPr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</w:tbl>
    <w:p w:rsidR="00F74807" w:rsidRDefault="001873B9" w:rsidP="001873B9">
      <w:pPr>
        <w:pStyle w:val="1"/>
      </w:pPr>
      <w:r>
        <w:t>Bean</w:t>
      </w:r>
      <w:r>
        <w:rPr>
          <w:rFonts w:hint="eastAsia"/>
        </w:rPr>
        <w:t>对象</w:t>
      </w:r>
      <w:r>
        <w:t>定义</w:t>
      </w:r>
    </w:p>
    <w:p w:rsidR="001873B9" w:rsidRDefault="0079030C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Account bean 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7331"/>
      </w:tblGrid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</w:rPr>
            </w:pPr>
            <w:r>
              <w:rPr>
                <w:rFonts w:ascii="宋体" w:eastAsia="宋体" w:hAnsi="宋体" w:hint="eastAsia"/>
              </w:rPr>
              <w:t>id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账号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colAccountName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账户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名称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colPassowrd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密码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colRoleId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角色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colFullName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全名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colMobile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电话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colEmail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邮箱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colDepartmentId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部门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colLevel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级别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colCreateTime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Long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colUpdateTime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Long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更新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colCreatorId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者ID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colUpdatorId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修改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者ID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  <w:vAlign w:val="center"/>
          </w:tcPr>
          <w:p w:rsidR="0079030C" w:rsidRDefault="0079030C" w:rsidP="0079030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colLoginTime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Long</w:t>
            </w:r>
          </w:p>
        </w:tc>
        <w:tc>
          <w:tcPr>
            <w:tcW w:w="733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最后登录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</w:tbl>
    <w:p w:rsidR="0079030C" w:rsidRDefault="0079030C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</w:p>
    <w:p w:rsidR="001873B9" w:rsidRDefault="001873B9" w:rsidP="0079030C">
      <w:pPr>
        <w:widowControl/>
        <w:autoSpaceDE w:val="0"/>
        <w:autoSpaceDN w:val="0"/>
        <w:adjustRightInd w:val="0"/>
        <w:spacing w:after="0" w:line="240" w:lineRule="auto"/>
        <w:jc w:val="left"/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   </w:t>
      </w:r>
    </w:p>
    <w:p w:rsidR="0079030C" w:rsidRDefault="001873B9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Department bean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238"/>
        <w:gridCol w:w="7142"/>
      </w:tblGrid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字段名</w:t>
            </w:r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Pr="00CC46A8" w:rsidRDefault="0079030C" w:rsidP="0079030C">
            <w:r w:rsidRPr="00CC46A8">
              <w:t xml:space="preserve"> id</w:t>
            </w:r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部门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Pr="00CC46A8" w:rsidRDefault="0079030C" w:rsidP="0079030C">
            <w:r w:rsidRPr="00CC46A8">
              <w:t xml:space="preserve">     </w:t>
            </w:r>
            <w:proofErr w:type="spellStart"/>
            <w:r w:rsidRPr="00CC46A8">
              <w:t>colName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142346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部门</w:t>
            </w:r>
            <w:bookmarkStart w:id="0" w:name="_GoBack"/>
            <w:bookmarkEnd w:id="0"/>
            <w:r w:rsidR="0079030C">
              <w:rPr>
                <w:rFonts w:ascii="宋体" w:eastAsia="宋体" w:hAnsi="宋体" w:cs="宋体"/>
                <w:b/>
                <w:bCs/>
                <w:szCs w:val="15"/>
              </w:rPr>
              <w:t>名称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Pr="00CC46A8" w:rsidRDefault="0079030C" w:rsidP="0079030C">
            <w:r w:rsidRPr="00CC46A8">
              <w:t xml:space="preserve">     </w:t>
            </w:r>
            <w:proofErr w:type="spellStart"/>
            <w:r w:rsidRPr="00CC46A8">
              <w:t>colDesc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D17070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部门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描述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Pr="00CC46A8" w:rsidRDefault="0079030C" w:rsidP="0079030C">
            <w:r w:rsidRPr="00CC46A8">
              <w:t xml:space="preserve">     </w:t>
            </w:r>
            <w:proofErr w:type="spellStart"/>
            <w:r w:rsidRPr="00CC46A8">
              <w:t>colParentId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Integer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D17070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父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部门</w:t>
            </w:r>
            <w:proofErr w:type="gramEnd"/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Pr="00CC46A8" w:rsidRDefault="0079030C" w:rsidP="0079030C">
            <w:r w:rsidRPr="00CC46A8">
              <w:t xml:space="preserve">     </w:t>
            </w:r>
            <w:proofErr w:type="spellStart"/>
            <w:r w:rsidRPr="00CC46A8">
              <w:t>colCreateTime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Long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D17070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创建时间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Pr="00CC46A8" w:rsidRDefault="0079030C" w:rsidP="0079030C">
            <w:r w:rsidRPr="00CC46A8">
              <w:t xml:space="preserve">     </w:t>
            </w:r>
            <w:proofErr w:type="spellStart"/>
            <w:r w:rsidRPr="00CC46A8">
              <w:t>colCreateorId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D17070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创建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者ID</w:t>
            </w:r>
          </w:p>
        </w:tc>
      </w:tr>
      <w:tr w:rsidR="0079030C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r w:rsidRPr="00CC46A8">
              <w:t xml:space="preserve">     </w:t>
            </w:r>
            <w:proofErr w:type="spellStart"/>
            <w:r w:rsidRPr="00CC46A8">
              <w:t>colUpdaterId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9030C" w:rsidRDefault="0079030C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9030C" w:rsidRDefault="00D17070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更新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者ID</w:t>
            </w:r>
          </w:p>
        </w:tc>
      </w:tr>
    </w:tbl>
    <w:p w:rsidR="001873B9" w:rsidRDefault="001873B9" w:rsidP="001873B9">
      <w:pPr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1873B9" w:rsidRDefault="001873B9" w:rsidP="001873B9">
      <w:pPr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D17070" w:rsidRDefault="001873B9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Role bean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238"/>
        <w:gridCol w:w="7142"/>
      </w:tblGrid>
      <w:tr w:rsidR="00D17070" w:rsidTr="009F106B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D17070" w:rsidRDefault="00D17070" w:rsidP="009F106B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D17070" w:rsidRDefault="00D17070" w:rsidP="009F106B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D17070" w:rsidRDefault="00D17070" w:rsidP="009F106B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D17070" w:rsidTr="009F106B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D17070" w:rsidRPr="00CC46A8" w:rsidRDefault="00D17070" w:rsidP="009F106B">
            <w:r w:rsidRPr="00CC46A8">
              <w:t xml:space="preserve"> id</w:t>
            </w:r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D17070" w:rsidRDefault="00D17070" w:rsidP="009F106B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D17070" w:rsidRDefault="00D17070" w:rsidP="009F106B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角色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D17070" w:rsidTr="009F106B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D17070" w:rsidRPr="00CC46A8" w:rsidRDefault="00D17070" w:rsidP="009F106B">
            <w:r w:rsidRPr="00CC46A8">
              <w:t xml:space="preserve">     </w:t>
            </w:r>
            <w:proofErr w:type="spellStart"/>
            <w:r w:rsidRPr="00D17070">
              <w:t>roleDesc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D17070" w:rsidRDefault="00D17070" w:rsidP="009F106B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D17070" w:rsidRDefault="00D17070" w:rsidP="009F106B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角色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名称</w:t>
            </w:r>
          </w:p>
        </w:tc>
      </w:tr>
    </w:tbl>
    <w:p w:rsidR="00D17070" w:rsidRDefault="00D17070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8424E4" w:rsidRDefault="008424E4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8424E4" w:rsidRDefault="008424E4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8424E4" w:rsidRDefault="008424E4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ExamPaper</w:t>
      </w:r>
      <w:proofErr w:type="spell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bean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238"/>
        <w:gridCol w:w="7142"/>
      </w:tblGrid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t>id</w:t>
            </w:r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Integer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考试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proofErr w:type="spellStart"/>
            <w:r w:rsidRPr="00CE5C13">
              <w:t>paperName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String 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名称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t xml:space="preserve">     </w:t>
            </w:r>
            <w:proofErr w:type="spellStart"/>
            <w:r w:rsidRPr="00CE5C13">
              <w:t>paperOwnerId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拥有者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t xml:space="preserve">     </w:t>
            </w:r>
            <w:proofErr w:type="spellStart"/>
            <w:r w:rsidRPr="00CE5C13">
              <w:t>examId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id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t xml:space="preserve">     score</w:t>
            </w:r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分数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t xml:space="preserve">     </w:t>
            </w:r>
            <w:proofErr w:type="spellStart"/>
            <w:r w:rsidRPr="00CE5C13">
              <w:t>paperStatus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试卷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状态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t xml:space="preserve">     </w:t>
            </w:r>
            <w:proofErr w:type="spellStart"/>
            <w:r w:rsidRPr="00CE5C13">
              <w:t>paperStatusDesc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考试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状态描述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t xml:space="preserve">     </w:t>
            </w:r>
            <w:proofErr w:type="spellStart"/>
            <w:r w:rsidRPr="00CE5C13">
              <w:t>startTime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开始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t xml:space="preserve">     </w:t>
            </w:r>
            <w:proofErr w:type="spellStart"/>
            <w:r w:rsidRPr="00CE5C13">
              <w:t>endTime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结束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Pr="00CE5C13" w:rsidRDefault="008424E4" w:rsidP="008424E4">
            <w:r w:rsidRPr="00CE5C13">
              <w:lastRenderedPageBreak/>
              <w:t xml:space="preserve">     </w:t>
            </w:r>
            <w:proofErr w:type="spellStart"/>
            <w:r w:rsidRPr="00CE5C13">
              <w:t>submitTime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提交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时间</w:t>
            </w:r>
          </w:p>
        </w:tc>
      </w:tr>
      <w:tr w:rsidR="008424E4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r w:rsidRPr="00CE5C13">
              <w:t xml:space="preserve">     </w:t>
            </w:r>
            <w:proofErr w:type="spellStart"/>
            <w:r w:rsidRPr="00CE5C13">
              <w:t>ipaddr</w:t>
            </w:r>
            <w:proofErr w:type="spellEnd"/>
          </w:p>
        </w:tc>
        <w:tc>
          <w:tcPr>
            <w:tcW w:w="123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jc w:val="left"/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14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8424E4" w:rsidRDefault="008424E4" w:rsidP="008424E4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Cs w:val="15"/>
              </w:rPr>
              <w:t>Ip</w:t>
            </w:r>
            <w:proofErr w:type="spellEnd"/>
            <w:r>
              <w:rPr>
                <w:rFonts w:ascii="宋体" w:eastAsia="宋体" w:hAnsi="宋体" w:cs="宋体"/>
                <w:b/>
                <w:bCs/>
                <w:szCs w:val="15"/>
              </w:rPr>
              <w:t>地址</w:t>
            </w:r>
          </w:p>
        </w:tc>
      </w:tr>
    </w:tbl>
    <w:p w:rsidR="008424E4" w:rsidRDefault="008424E4" w:rsidP="001873B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</w:p>
    <w:p w:rsidR="00F74807" w:rsidRDefault="007D06B9">
      <w:pPr>
        <w:pStyle w:val="1"/>
      </w:pPr>
      <w:r>
        <w:rPr>
          <w:rFonts w:hint="eastAsia"/>
        </w:rPr>
        <w:t>接口列表</w:t>
      </w:r>
    </w:p>
    <w:p w:rsidR="00F74807" w:rsidRDefault="007D264D">
      <w:pPr>
        <w:pStyle w:val="2"/>
        <w:numPr>
          <w:ilvl w:val="0"/>
          <w:numId w:val="2"/>
        </w:numPr>
        <w:ind w:left="420" w:firstLine="0"/>
      </w:pPr>
      <w:r w:rsidRPr="007D264D">
        <w:t>登录验证</w:t>
      </w:r>
      <w:r w:rsidRPr="007D264D">
        <w:rPr>
          <w:rFonts w:hint="eastAsia"/>
        </w:rPr>
        <w:t>功能</w:t>
      </w:r>
      <w:r w:rsidR="007D06B9">
        <w:rPr>
          <w:rFonts w:hint="eastAsia"/>
        </w:rPr>
        <w:t>接口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Pr="007D264D" w:rsidRDefault="007D264D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7D264D">
              <w:rPr>
                <w:rFonts w:ascii="宋体" w:eastAsia="宋体" w:hAnsi="宋体" w:cs="宋体"/>
                <w:b/>
                <w:bCs/>
                <w:szCs w:val="15"/>
              </w:rPr>
              <w:t>登录验证</w:t>
            </w:r>
            <w:r w:rsidR="007D06B9">
              <w:rPr>
                <w:rFonts w:ascii="宋体" w:eastAsia="宋体" w:hAnsi="宋体" w:cs="宋体" w:hint="eastAsia"/>
                <w:b/>
                <w:bCs/>
                <w:szCs w:val="15"/>
              </w:rPr>
              <w:t>功能接口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F74807" w:rsidRDefault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/account-manage</w:t>
            </w:r>
            <w:r w:rsidR="007D06B9"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accessvalidat</w:t>
            </w:r>
            <w:proofErr w:type="spellEnd"/>
          </w:p>
        </w:tc>
      </w:tr>
      <w:tr w:rsidR="00F74807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F74807" w:rsidRDefault="007D264D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74807" w:rsidRDefault="00F74807" w:rsidP="007D264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74807" w:rsidRDefault="00F74807" w:rsidP="007D264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F74807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312145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312145" w:rsidRDefault="0031214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roleType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312145" w:rsidRDefault="0031214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312145" w:rsidRDefault="00312145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角色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类型</w:t>
            </w:r>
          </w:p>
        </w:tc>
      </w:tr>
      <w:tr w:rsidR="00F74807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</w:tr>
      <w:tr w:rsidR="00F74807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pwd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F74807" w:rsidRDefault="0031214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账户</w:t>
            </w:r>
            <w:r>
              <w:rPr>
                <w:rFonts w:ascii="宋体" w:eastAsia="宋体" w:hAnsi="宋体" w:cs="宋体"/>
                <w:szCs w:val="15"/>
              </w:rPr>
              <w:t>密码</w:t>
            </w: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F74807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"roleType":</w:t>
            </w:r>
            <w:r>
              <w:rPr>
                <w:rFonts w:ascii="宋体" w:eastAsia="宋体" w:hAnsi="宋体" w:cs="宋体"/>
                <w:szCs w:val="15"/>
              </w:rPr>
              <w:t>”</w:t>
            </w:r>
            <w:r w:rsidRPr="007D264D">
              <w:rPr>
                <w:rFonts w:ascii="宋体" w:eastAsia="宋体" w:hAnsi="宋体" w:cs="宋体"/>
                <w:szCs w:val="15"/>
              </w:rPr>
              <w:t>1</w:t>
            </w:r>
            <w:r>
              <w:rPr>
                <w:rFonts w:ascii="宋体" w:eastAsia="宋体" w:hAnsi="宋体" w:cs="宋体"/>
                <w:szCs w:val="15"/>
              </w:rPr>
              <w:t>”</w:t>
            </w:r>
            <w:r w:rsidRPr="007D264D">
              <w:rPr>
                <w:rFonts w:ascii="宋体" w:eastAsia="宋体" w:hAnsi="宋体" w:cs="宋体"/>
                <w:szCs w:val="15"/>
              </w:rPr>
              <w:t>,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"id":"0000008121",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pwd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":"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passwd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74807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0A4422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Code</w:t>
            </w:r>
          </w:p>
        </w:tc>
        <w:tc>
          <w:tcPr>
            <w:tcW w:w="1049" w:type="dxa"/>
          </w:tcPr>
          <w:p w:rsidR="00F74807" w:rsidRDefault="000A4422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错误码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74807" w:rsidRDefault="000A4422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 xml:space="preserve">0000 </w:t>
            </w:r>
            <w:r>
              <w:rPr>
                <w:rFonts w:ascii="宋体" w:eastAsia="宋体" w:hAnsi="宋体" w:cs="宋体" w:hint="eastAsia"/>
                <w:szCs w:val="15"/>
              </w:rPr>
              <w:t>账户</w:t>
            </w:r>
            <w:r>
              <w:rPr>
                <w:rFonts w:ascii="宋体" w:eastAsia="宋体" w:hAnsi="宋体" w:cs="宋体"/>
                <w:szCs w:val="15"/>
              </w:rPr>
              <w:t>验证成功</w:t>
            </w:r>
            <w:r>
              <w:rPr>
                <w:rFonts w:ascii="宋体" w:eastAsia="宋体" w:hAnsi="宋体" w:cs="宋体" w:hint="eastAsia"/>
                <w:szCs w:val="15"/>
              </w:rPr>
              <w:t xml:space="preserve">  1111 账户</w:t>
            </w:r>
            <w:r>
              <w:rPr>
                <w:rFonts w:ascii="宋体" w:eastAsia="宋体" w:hAnsi="宋体" w:cs="宋体"/>
                <w:szCs w:val="15"/>
              </w:rPr>
              <w:t>验证成功、并且用户是首次登录</w:t>
            </w:r>
            <w:r>
              <w:rPr>
                <w:rFonts w:ascii="宋体" w:eastAsia="宋体" w:hAnsi="宋体" w:cs="宋体" w:hint="eastAsia"/>
                <w:szCs w:val="15"/>
              </w:rPr>
              <w:t xml:space="preserve"> 4444 账户</w:t>
            </w:r>
            <w:r>
              <w:rPr>
                <w:rFonts w:ascii="宋体" w:eastAsia="宋体" w:hAnsi="宋体" w:cs="宋体"/>
                <w:szCs w:val="15"/>
              </w:rPr>
              <w:t>验证失败</w:t>
            </w: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0A4422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Message</w:t>
            </w:r>
          </w:p>
        </w:tc>
        <w:tc>
          <w:tcPr>
            <w:tcW w:w="1049" w:type="dxa"/>
          </w:tcPr>
          <w:p w:rsidR="00F74807" w:rsidRDefault="000A4422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信息</w:t>
            </w:r>
            <w:r>
              <w:rPr>
                <w:rFonts w:ascii="宋体" w:eastAsia="宋体" w:hAnsi="宋体" w:cs="宋体"/>
                <w:szCs w:val="15"/>
              </w:rPr>
              <w:t>描述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1582" w:type="dxa"/>
            <w:tcBorders>
              <w:left w:val="single" w:sz="12" w:space="0" w:color="auto"/>
            </w:tcBorders>
          </w:tcPr>
          <w:p w:rsidR="00F74807" w:rsidRDefault="000A4422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Data</w:t>
            </w:r>
          </w:p>
        </w:tc>
        <w:tc>
          <w:tcPr>
            <w:tcW w:w="1049" w:type="dxa"/>
          </w:tcPr>
          <w:p w:rsidR="00F74807" w:rsidRDefault="00F74807" w:rsidP="007D264D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74807" w:rsidRDefault="00F74807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74807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74807" w:rsidRDefault="007D06B9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F74807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0A4422" w:rsidRPr="007D264D" w:rsidRDefault="000A4422" w:rsidP="000A4422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0A4422" w:rsidRPr="007D264D" w:rsidRDefault="000A4422" w:rsidP="000A4422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"code":"1111</w:t>
            </w:r>
            <w:r w:rsidRPr="007D264D">
              <w:rPr>
                <w:rFonts w:ascii="宋体" w:eastAsia="宋体" w:hAnsi="宋体" w:cs="宋体"/>
                <w:szCs w:val="15"/>
              </w:rPr>
              <w:t>",</w:t>
            </w:r>
          </w:p>
          <w:p w:rsidR="000A4422" w:rsidRPr="007D264D" w:rsidRDefault="000A4422" w:rsidP="000A4422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</w:t>
            </w:r>
            <w:r w:rsidRPr="000A4422">
              <w:rPr>
                <w:rFonts w:ascii="宋体" w:eastAsia="宋体" w:hAnsi="宋体" w:cs="宋体"/>
                <w:szCs w:val="15"/>
              </w:rPr>
              <w:t>first</w:t>
            </w:r>
            <w:proofErr w:type="spellEnd"/>
            <w:r w:rsidRPr="000A4422">
              <w:rPr>
                <w:rFonts w:ascii="宋体" w:eastAsia="宋体" w:hAnsi="宋体" w:cs="宋体"/>
                <w:szCs w:val="15"/>
              </w:rPr>
              <w:t xml:space="preserve"> login</w:t>
            </w:r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0A4422" w:rsidRPr="007D264D" w:rsidRDefault="000A4422" w:rsidP="000A4422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</w:t>
            </w:r>
            <w:r>
              <w:rPr>
                <w:rFonts w:ascii="宋体" w:eastAsia="宋体" w:hAnsi="宋体" w:cs="宋体"/>
                <w:szCs w:val="15"/>
              </w:rPr>
              <w:t xml:space="preserve"> or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7D264D" w:rsidRPr="007D264D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74807" w:rsidRDefault="007D264D" w:rsidP="007D264D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74807" w:rsidRDefault="00F74807"/>
    <w:p w:rsidR="00F74807" w:rsidRDefault="000B5408" w:rsidP="007D264D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查询</w:t>
      </w:r>
      <w:r>
        <w:t>单个账号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0B5408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0B5408">
              <w:rPr>
                <w:rFonts w:ascii="宋体" w:eastAsia="宋体" w:hAnsi="宋体" w:cs="宋体" w:hint="eastAsia"/>
                <w:b/>
                <w:bCs/>
                <w:szCs w:val="15"/>
              </w:rPr>
              <w:t>查询</w:t>
            </w:r>
            <w:r w:rsidRPr="000B5408">
              <w:rPr>
                <w:rFonts w:ascii="宋体" w:eastAsia="宋体" w:hAnsi="宋体" w:cs="宋体"/>
                <w:b/>
                <w:bCs/>
                <w:szCs w:val="15"/>
              </w:rPr>
              <w:t>单个账号</w:t>
            </w:r>
            <w:r w:rsidR="007D264D">
              <w:rPr>
                <w:rFonts w:ascii="宋体" w:eastAsia="宋体" w:hAnsi="宋体" w:cs="宋体" w:hint="eastAsia"/>
                <w:b/>
                <w:bCs/>
                <w:szCs w:val="15"/>
              </w:rPr>
              <w:t>功能接口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7D264D" w:rsidP="000B5408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/account-manage</w:t>
            </w:r>
            <w:r w:rsidR="000B5408" w:rsidRPr="000B5408">
              <w:rPr>
                <w:rFonts w:ascii="宋体" w:eastAsia="宋体" w:hAnsi="宋体" w:cs="宋体"/>
                <w:szCs w:val="15"/>
              </w:rPr>
              <w:t>/account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请求参数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88" w:type="dxa"/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 xml:space="preserve">否 </w:t>
            </w:r>
            <w:r w:rsidRPr="00312145">
              <w:rPr>
                <w:rFonts w:ascii="宋体" w:eastAsia="宋体" w:hAnsi="宋体" w:cs="宋体" w:hint="eastAsia"/>
                <w:b/>
                <w:szCs w:val="15"/>
                <w:highlight w:val="yellow"/>
              </w:rPr>
              <w:t>二者</w:t>
            </w:r>
            <w:r w:rsidRPr="00312145">
              <w:rPr>
                <w:rFonts w:ascii="宋体" w:eastAsia="宋体" w:hAnsi="宋体" w:cs="宋体"/>
                <w:b/>
                <w:szCs w:val="15"/>
                <w:highlight w:val="yellow"/>
              </w:rPr>
              <w:t>必填</w:t>
            </w:r>
            <w:proofErr w:type="gramStart"/>
            <w:r w:rsidRPr="00312145">
              <w:rPr>
                <w:rFonts w:ascii="宋体" w:eastAsia="宋体" w:hAnsi="宋体" w:cs="宋体"/>
                <w:b/>
                <w:szCs w:val="15"/>
                <w:highlight w:val="yellow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szCs w:val="15"/>
              </w:rPr>
              <w:t xml:space="preserve"> 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accountName</w:t>
            </w:r>
            <w:proofErr w:type="spellEnd"/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账号</w:t>
            </w:r>
            <w:r>
              <w:rPr>
                <w:rFonts w:ascii="宋体" w:eastAsia="宋体" w:hAnsi="宋体" w:cs="宋体"/>
                <w:szCs w:val="15"/>
              </w:rPr>
              <w:t>名称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否</w:t>
            </w: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7D264D" w:rsidTr="0079030C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7D264D" w:rsidTr="0079030C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"data":{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oneAccount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":{</w:t>
            </w:r>
            <w:r w:rsidRPr="00312145">
              <w:rPr>
                <w:rFonts w:ascii="宋体" w:eastAsia="宋体" w:hAnsi="宋体" w:cs="宋体"/>
                <w:szCs w:val="15"/>
                <w:highlight w:val="yellow"/>
              </w:rPr>
              <w:t>Account bean</w:t>
            </w:r>
            <w:r w:rsidRPr="000B5408">
              <w:rPr>
                <w:rFonts w:ascii="宋体" w:eastAsia="宋体" w:hAnsi="宋体" w:cs="宋体"/>
                <w:szCs w:val="15"/>
              </w:rPr>
              <w:t>}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lastRenderedPageBreak/>
              <w:t>} or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0B5408" w:rsidP="000B5408">
      <w:pPr>
        <w:pStyle w:val="2"/>
        <w:numPr>
          <w:ilvl w:val="0"/>
          <w:numId w:val="2"/>
        </w:numPr>
      </w:pPr>
      <w:r w:rsidRPr="000B5408">
        <w:rPr>
          <w:rFonts w:hint="eastAsia"/>
        </w:rPr>
        <w:lastRenderedPageBreak/>
        <w:t>管理员查询部门接口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0B5408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0B5408">
              <w:rPr>
                <w:rFonts w:ascii="宋体" w:eastAsia="宋体" w:hAnsi="宋体" w:cs="宋体" w:hint="eastAsia"/>
                <w:b/>
                <w:bCs/>
                <w:szCs w:val="15"/>
              </w:rPr>
              <w:t>管理员查询部门接口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0B5408" w:rsidP="0079030C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/account-manage/department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7D264D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0B5408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0B5408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0B5408" w:rsidTr="000B5408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parentId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szCs w:val="15"/>
              </w:rPr>
              <w:t>父</w:t>
            </w:r>
            <w:r>
              <w:rPr>
                <w:rFonts w:ascii="宋体" w:eastAsia="宋体" w:hAnsi="宋体" w:cs="宋体"/>
                <w:szCs w:val="15"/>
              </w:rPr>
              <w:t>部门</w:t>
            </w:r>
            <w:proofErr w:type="gramEnd"/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</w:tr>
      <w:tr w:rsidR="000B5408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0B5408" w:rsidTr="000B5408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"parentId":127</w:t>
            </w:r>
          </w:p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0B5408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0B5408" w:rsidTr="000B5408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0B5408" w:rsidRDefault="000B5408" w:rsidP="000B5408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0B5408" w:rsidTr="000B5408">
        <w:tc>
          <w:tcPr>
            <w:tcW w:w="1582" w:type="dxa"/>
            <w:tcBorders>
              <w:lef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B5408" w:rsidTr="000B5408">
        <w:tc>
          <w:tcPr>
            <w:tcW w:w="1582" w:type="dxa"/>
            <w:tcBorders>
              <w:lef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B5408" w:rsidTr="000B5408">
        <w:tc>
          <w:tcPr>
            <w:tcW w:w="1582" w:type="dxa"/>
            <w:tcBorders>
              <w:lef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B5408" w:rsidTr="000B5408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B5408" w:rsidRDefault="000B5408" w:rsidP="000B5408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0B5408" w:rsidTr="000B5408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"data":{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sonDepartmentInfos</w:t>
            </w:r>
            <w:proofErr w:type="spellEnd"/>
            <w:r w:rsidRPr="00312145">
              <w:rPr>
                <w:rFonts w:ascii="宋体" w:eastAsia="宋体" w:hAnsi="宋体" w:cs="宋体"/>
                <w:szCs w:val="15"/>
                <w:highlight w:val="yellow"/>
              </w:rPr>
              <w:t>":</w:t>
            </w:r>
            <w:r w:rsidR="001873B9" w:rsidRPr="00312145">
              <w:rPr>
                <w:rFonts w:ascii="宋体" w:eastAsia="宋体" w:hAnsi="宋体" w:cs="宋体"/>
                <w:szCs w:val="15"/>
                <w:highlight w:val="yellow"/>
              </w:rPr>
              <w:t>[</w:t>
            </w:r>
            <w:r w:rsidRPr="00312145">
              <w:rPr>
                <w:rFonts w:ascii="宋体" w:eastAsia="宋体" w:hAnsi="宋体" w:cs="宋体"/>
                <w:szCs w:val="15"/>
                <w:highlight w:val="yellow"/>
              </w:rPr>
              <w:t>{Department bean</w:t>
            </w:r>
            <w:r w:rsidR="001873B9" w:rsidRPr="00312145">
              <w:rPr>
                <w:rFonts w:ascii="宋体" w:eastAsia="宋体" w:hAnsi="宋体" w:cs="宋体"/>
                <w:szCs w:val="15"/>
                <w:highlight w:val="yellow"/>
              </w:rPr>
              <w:t>0</w:t>
            </w:r>
            <w:r w:rsidRPr="00312145">
              <w:rPr>
                <w:rFonts w:ascii="宋体" w:eastAsia="宋体" w:hAnsi="宋体" w:cs="宋体"/>
                <w:szCs w:val="15"/>
                <w:highlight w:val="yellow"/>
              </w:rPr>
              <w:t>}</w:t>
            </w:r>
            <w:r w:rsidR="001873B9" w:rsidRPr="00312145">
              <w:rPr>
                <w:rFonts w:ascii="宋体" w:eastAsia="宋体" w:hAnsi="宋体" w:cs="宋体"/>
                <w:szCs w:val="15"/>
                <w:highlight w:val="yellow"/>
              </w:rPr>
              <w:t>,{Department bean1}]</w:t>
            </w:r>
            <w:r w:rsidR="00D839DA">
              <w:rPr>
                <w:rFonts w:ascii="宋体" w:eastAsia="宋体" w:hAnsi="宋体" w:cs="宋体"/>
                <w:szCs w:val="15"/>
              </w:rPr>
              <w:t xml:space="preserve"> </w:t>
            </w:r>
            <w:r w:rsidR="00D839DA">
              <w:rPr>
                <w:rFonts w:ascii="宋体" w:eastAsia="宋体" w:hAnsi="宋体" w:cs="宋体" w:hint="eastAsia"/>
                <w:szCs w:val="15"/>
              </w:rPr>
              <w:t>注</w:t>
            </w:r>
            <w:r w:rsidR="00D839DA">
              <w:rPr>
                <w:rFonts w:ascii="宋体" w:eastAsia="宋体" w:hAnsi="宋体" w:cs="宋体"/>
                <w:szCs w:val="15"/>
              </w:rPr>
              <w:t>：当</w:t>
            </w:r>
            <w:r w:rsidR="00D839DA">
              <w:rPr>
                <w:rFonts w:ascii="宋体" w:eastAsia="宋体" w:hAnsi="宋体" w:cs="宋体" w:hint="eastAsia"/>
                <w:szCs w:val="15"/>
              </w:rPr>
              <w:t>对象</w:t>
            </w:r>
            <w:r w:rsidR="00D839DA">
              <w:rPr>
                <w:rFonts w:ascii="宋体" w:eastAsia="宋体" w:hAnsi="宋体" w:cs="宋体"/>
                <w:szCs w:val="15"/>
              </w:rPr>
              <w:t>的</w:t>
            </w:r>
            <w:proofErr w:type="spellStart"/>
            <w:r w:rsidR="00D839D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ColParentId</w:t>
            </w:r>
            <w:proofErr w:type="spellEnd"/>
            <w:r w:rsidR="00D839DA">
              <w:rPr>
                <w:rFonts w:ascii="Consolas" w:eastAsia="宋体" w:hAnsi="Consolas" w:cs="Consolas" w:hint="eastAsia"/>
                <w:color w:val="000000"/>
                <w:kern w:val="0"/>
                <w:sz w:val="22"/>
                <w:szCs w:val="22"/>
              </w:rPr>
              <w:t>字段</w:t>
            </w:r>
            <w:r w:rsidR="00D839D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值为</w:t>
            </w:r>
            <w:r w:rsidR="00D839D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-1</w:t>
            </w:r>
            <w:r w:rsidR="00D839DA">
              <w:rPr>
                <w:rFonts w:ascii="Consolas" w:eastAsia="宋体" w:hAnsi="Consolas" w:cs="Consolas" w:hint="eastAsia"/>
                <w:color w:val="000000"/>
                <w:kern w:val="0"/>
                <w:sz w:val="22"/>
                <w:szCs w:val="22"/>
              </w:rPr>
              <w:t>时</w:t>
            </w:r>
            <w:r w:rsidR="00D839D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表示其是最末级部门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} or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{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0B5408" w:rsidRP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0B5408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0B5408">
              <w:rPr>
                <w:rFonts w:ascii="宋体" w:eastAsia="宋体" w:hAnsi="宋体" w:cs="宋体"/>
                <w:szCs w:val="15"/>
              </w:rPr>
              <w:t>"</w:t>
            </w:r>
          </w:p>
          <w:p w:rsidR="000B5408" w:rsidRDefault="000B5408" w:rsidP="000B5408">
            <w:pPr>
              <w:rPr>
                <w:rFonts w:ascii="宋体" w:eastAsia="宋体" w:hAnsi="宋体" w:cs="宋体"/>
                <w:szCs w:val="15"/>
              </w:rPr>
            </w:pPr>
            <w:r w:rsidRPr="000B5408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0B5408" w:rsidP="000B5408">
      <w:pPr>
        <w:pStyle w:val="2"/>
        <w:numPr>
          <w:ilvl w:val="0"/>
          <w:numId w:val="2"/>
        </w:numPr>
      </w:pPr>
      <w:r w:rsidRPr="000B5408">
        <w:t>通过部门</w:t>
      </w:r>
      <w:r w:rsidRPr="000B5408">
        <w:t>id</w:t>
      </w:r>
      <w:r w:rsidRPr="000B5408">
        <w:t>获取属于该部门下所有的员工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0B5408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0B5408">
              <w:rPr>
                <w:rFonts w:ascii="宋体" w:eastAsia="宋体" w:hAnsi="宋体" w:cs="宋体"/>
                <w:b/>
                <w:bCs/>
                <w:szCs w:val="15"/>
              </w:rPr>
              <w:t>通过部门id获取属于该部门下所有的员工</w:t>
            </w:r>
            <w:r w:rsidR="007D264D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="001873B9" w:rsidRPr="001873B9">
              <w:rPr>
                <w:rFonts w:ascii="宋体" w:eastAsia="宋体" w:hAnsi="宋体" w:cs="宋体"/>
                <w:szCs w:val="15"/>
              </w:rPr>
              <w:t>department/{</w:t>
            </w:r>
            <w:proofErr w:type="spellStart"/>
            <w:r w:rsidR="001873B9" w:rsidRPr="001873B9">
              <w:rPr>
                <w:rFonts w:ascii="宋体" w:eastAsia="宋体" w:hAnsi="宋体" w:cs="宋体"/>
                <w:szCs w:val="15"/>
              </w:rPr>
              <w:t>departmentId</w:t>
            </w:r>
            <w:proofErr w:type="spellEnd"/>
            <w:r w:rsidR="001873B9" w:rsidRPr="001873B9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1873B9">
              <w:rPr>
                <w:rFonts w:ascii="宋体" w:eastAsia="宋体" w:hAnsi="宋体" w:cs="宋体"/>
                <w:szCs w:val="15"/>
              </w:rPr>
              <w:t>departmentId</w:t>
            </w:r>
            <w:proofErr w:type="spellEnd"/>
          </w:p>
        </w:tc>
        <w:tc>
          <w:tcPr>
            <w:tcW w:w="1049" w:type="dxa"/>
          </w:tcPr>
          <w:p w:rsidR="007D264D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</w:tcPr>
          <w:p w:rsidR="007D264D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部门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lastRenderedPageBreak/>
              <w:t>Header参数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7D264D" w:rsidTr="0079030C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7D264D" w:rsidTr="0079030C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r w:rsidR="001873B9">
              <w:rPr>
                <w:rFonts w:ascii="宋体" w:eastAsia="宋体" w:hAnsi="宋体" w:cs="宋体"/>
                <w:szCs w:val="15"/>
              </w:rPr>
              <w:t>,</w:t>
            </w:r>
          </w:p>
          <w:p w:rsidR="001873B9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“data”:{</w:t>
            </w:r>
          </w:p>
          <w:p w:rsidR="001873B9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“</w:t>
            </w:r>
            <w:proofErr w:type="spellStart"/>
            <w:r>
              <w:rPr>
                <w:rFonts w:ascii="宋体" w:eastAsia="宋体" w:hAnsi="宋体" w:cs="宋体"/>
                <w:szCs w:val="15"/>
              </w:rPr>
              <w:t>accountI</w:t>
            </w:r>
            <w:r w:rsidRPr="001873B9">
              <w:rPr>
                <w:rFonts w:ascii="宋体" w:eastAsia="宋体" w:hAnsi="宋体" w:cs="宋体"/>
                <w:szCs w:val="15"/>
              </w:rPr>
              <w:t>nfos</w:t>
            </w:r>
            <w:proofErr w:type="spellEnd"/>
            <w:r>
              <w:rPr>
                <w:rFonts w:ascii="宋体" w:eastAsia="宋体" w:hAnsi="宋体" w:cs="宋体"/>
                <w:szCs w:val="15"/>
              </w:rPr>
              <w:t>”:[</w:t>
            </w:r>
          </w:p>
          <w:p w:rsidR="001873B9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r w:rsidRPr="00312145">
              <w:rPr>
                <w:rFonts w:ascii="宋体" w:eastAsia="宋体" w:hAnsi="宋体" w:cs="宋体"/>
                <w:szCs w:val="15"/>
                <w:highlight w:val="yellow"/>
              </w:rPr>
              <w:t>{AccountBean0},{AccountBean1}</w:t>
            </w:r>
          </w:p>
          <w:p w:rsidR="001873B9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]</w:t>
            </w:r>
          </w:p>
          <w:p w:rsidR="001873B9" w:rsidRPr="007D264D" w:rsidRDefault="001873B9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}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"code":"4444",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C76F46" w:rsidP="007D264D">
      <w:pPr>
        <w:pStyle w:val="2"/>
        <w:numPr>
          <w:ilvl w:val="0"/>
          <w:numId w:val="2"/>
        </w:numPr>
        <w:ind w:left="420" w:firstLine="0"/>
      </w:pPr>
      <w:proofErr w:type="gramStart"/>
      <w:r>
        <w:rPr>
          <w:rFonts w:hint="eastAsia"/>
        </w:rPr>
        <w:lastRenderedPageBreak/>
        <w:t>据部门</w:t>
      </w:r>
      <w:proofErr w:type="gramEnd"/>
      <w:r>
        <w:t>id</w:t>
      </w:r>
      <w:r>
        <w:t>查询其下子部门树结构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C76F46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proofErr w:type="gramStart"/>
            <w:r w:rsidRPr="0052482E">
              <w:rPr>
                <w:rFonts w:ascii="宋体" w:eastAsia="宋体" w:hAnsi="宋体" w:cs="宋体" w:hint="eastAsia"/>
                <w:b/>
                <w:bCs/>
                <w:szCs w:val="15"/>
              </w:rPr>
              <w:t>据部门</w:t>
            </w:r>
            <w:proofErr w:type="gramEnd"/>
            <w:r w:rsidRPr="0052482E">
              <w:rPr>
                <w:rFonts w:ascii="宋体" w:eastAsia="宋体" w:hAnsi="宋体" w:cs="宋体"/>
                <w:b/>
                <w:bCs/>
                <w:szCs w:val="15"/>
              </w:rPr>
              <w:t>id查询其下子部门树结构</w:t>
            </w:r>
            <w:r w:rsidR="007D264D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7D264D" w:rsidP="0031214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/account-manage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="00C76F46">
              <w:rPr>
                <w:rFonts w:ascii="宋体" w:eastAsia="宋体" w:hAnsi="宋体" w:cs="宋体"/>
                <w:szCs w:val="15"/>
              </w:rPr>
              <w:t>departmenttree</w:t>
            </w:r>
            <w:proofErr w:type="spellEnd"/>
            <w:r w:rsidR="00C76F46">
              <w:rPr>
                <w:rFonts w:ascii="宋体" w:eastAsia="宋体" w:hAnsi="宋体" w:cs="宋体"/>
                <w:szCs w:val="15"/>
              </w:rPr>
              <w:t>/{id}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C76F46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7D264D" w:rsidTr="0079030C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7D264D" w:rsidTr="0079030C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r w:rsidR="00C76F46">
              <w:rPr>
                <w:rFonts w:ascii="宋体" w:eastAsia="宋体" w:hAnsi="宋体" w:cs="宋体"/>
                <w:szCs w:val="15"/>
              </w:rPr>
              <w:t>,</w:t>
            </w:r>
          </w:p>
          <w:p w:rsidR="00C76F46" w:rsidRDefault="00C76F46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“</w:t>
            </w:r>
            <w:proofErr w:type="spellStart"/>
            <w:r>
              <w:rPr>
                <w:rFonts w:ascii="宋体" w:eastAsia="宋体" w:hAnsi="宋体" w:cs="宋体"/>
                <w:szCs w:val="15"/>
              </w:rPr>
              <w:t>infos</w:t>
            </w:r>
            <w:proofErr w:type="spellEnd"/>
            <w:r>
              <w:rPr>
                <w:rFonts w:ascii="宋体" w:eastAsia="宋体" w:hAnsi="宋体" w:cs="宋体"/>
                <w:szCs w:val="15"/>
              </w:rPr>
              <w:t>”: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[ {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"id" : 127,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 w:hint="eastAsia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 w:hint="eastAsia"/>
                <w:szCs w:val="15"/>
              </w:rPr>
              <w:t>colName</w:t>
            </w:r>
            <w:proofErr w:type="spellEnd"/>
            <w:r w:rsidRPr="00C76F46">
              <w:rPr>
                <w:rFonts w:ascii="宋体" w:eastAsia="宋体" w:hAnsi="宋体" w:cs="宋体" w:hint="eastAsia"/>
                <w:szCs w:val="15"/>
              </w:rPr>
              <w:t>" : "智能终端",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 w:hint="eastAsia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 w:hint="eastAsia"/>
                <w:szCs w:val="15"/>
              </w:rPr>
              <w:t>colDesc</w:t>
            </w:r>
            <w:proofErr w:type="spellEnd"/>
            <w:r w:rsidRPr="00C76F46">
              <w:rPr>
                <w:rFonts w:ascii="宋体" w:eastAsia="宋体" w:hAnsi="宋体" w:cs="宋体" w:hint="eastAsia"/>
                <w:szCs w:val="15"/>
              </w:rPr>
              <w:t>" : "智能终端",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colParentId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colCreateTime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colCreateorId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colUpdaterId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sonList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[ {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  "id" : 140,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 w:hint="eastAsia"/>
                <w:szCs w:val="15"/>
              </w:rPr>
              <w:t xml:space="preserve">        "</w:t>
            </w:r>
            <w:proofErr w:type="spellStart"/>
            <w:r w:rsidRPr="00C76F46">
              <w:rPr>
                <w:rFonts w:ascii="宋体" w:eastAsia="宋体" w:hAnsi="宋体" w:cs="宋体" w:hint="eastAsia"/>
                <w:szCs w:val="15"/>
              </w:rPr>
              <w:t>colName</w:t>
            </w:r>
            <w:proofErr w:type="spellEnd"/>
            <w:r w:rsidRPr="00C76F46">
              <w:rPr>
                <w:rFonts w:ascii="宋体" w:eastAsia="宋体" w:hAnsi="宋体" w:cs="宋体" w:hint="eastAsia"/>
                <w:szCs w:val="15"/>
              </w:rPr>
              <w:t>" : "华为业务线",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 w:hint="eastAsia"/>
                <w:szCs w:val="15"/>
              </w:rPr>
              <w:t xml:space="preserve">        "</w:t>
            </w:r>
            <w:proofErr w:type="spellStart"/>
            <w:r w:rsidRPr="00C76F46">
              <w:rPr>
                <w:rFonts w:ascii="宋体" w:eastAsia="宋体" w:hAnsi="宋体" w:cs="宋体" w:hint="eastAsia"/>
                <w:szCs w:val="15"/>
              </w:rPr>
              <w:t>colDesc</w:t>
            </w:r>
            <w:proofErr w:type="spellEnd"/>
            <w:r w:rsidRPr="00C76F46">
              <w:rPr>
                <w:rFonts w:ascii="宋体" w:eastAsia="宋体" w:hAnsi="宋体" w:cs="宋体" w:hint="eastAsia"/>
                <w:szCs w:val="15"/>
              </w:rPr>
              <w:t>" : "华为业务",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colParentId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colCreateTime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colCreateorId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colUpdaterId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sonList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[ ]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} ]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lastRenderedPageBreak/>
              <w:t xml:space="preserve">    }, {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"id" : 130,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 w:hint="eastAsia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 w:hint="eastAsia"/>
                <w:szCs w:val="15"/>
              </w:rPr>
              <w:t>colName</w:t>
            </w:r>
            <w:proofErr w:type="spellEnd"/>
            <w:r w:rsidRPr="00C76F46">
              <w:rPr>
                <w:rFonts w:ascii="宋体" w:eastAsia="宋体" w:hAnsi="宋体" w:cs="宋体" w:hint="eastAsia"/>
                <w:szCs w:val="15"/>
              </w:rPr>
              <w:t>" : "海外事业部",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 w:hint="eastAsia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 w:hint="eastAsia"/>
                <w:szCs w:val="15"/>
              </w:rPr>
              <w:t>colDesc</w:t>
            </w:r>
            <w:proofErr w:type="spellEnd"/>
            <w:r w:rsidRPr="00C76F46">
              <w:rPr>
                <w:rFonts w:ascii="宋体" w:eastAsia="宋体" w:hAnsi="宋体" w:cs="宋体" w:hint="eastAsia"/>
                <w:szCs w:val="15"/>
              </w:rPr>
              <w:t>" : "海外",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colParentId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colCreateTime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colCreateorId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colUpdaterId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null,</w:t>
            </w:r>
          </w:p>
          <w:p w:rsidR="00C76F46" w:rsidRPr="00C76F46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  "</w:t>
            </w:r>
            <w:proofErr w:type="spellStart"/>
            <w:r w:rsidRPr="00C76F46">
              <w:rPr>
                <w:rFonts w:ascii="宋体" w:eastAsia="宋体" w:hAnsi="宋体" w:cs="宋体"/>
                <w:szCs w:val="15"/>
              </w:rPr>
              <w:t>sonList</w:t>
            </w:r>
            <w:proofErr w:type="spellEnd"/>
            <w:r w:rsidRPr="00C76F46">
              <w:rPr>
                <w:rFonts w:ascii="宋体" w:eastAsia="宋体" w:hAnsi="宋体" w:cs="宋体"/>
                <w:szCs w:val="15"/>
              </w:rPr>
              <w:t>" : [ ]</w:t>
            </w:r>
          </w:p>
          <w:p w:rsidR="00C76F46" w:rsidRPr="007D264D" w:rsidRDefault="00C76F46" w:rsidP="00C76F46">
            <w:pPr>
              <w:rPr>
                <w:rFonts w:ascii="宋体" w:eastAsia="宋体" w:hAnsi="宋体" w:cs="宋体"/>
                <w:szCs w:val="15"/>
              </w:rPr>
            </w:pPr>
            <w:r w:rsidRPr="00C76F46">
              <w:rPr>
                <w:rFonts w:ascii="宋体" w:eastAsia="宋体" w:hAnsi="宋体" w:cs="宋体"/>
                <w:szCs w:val="15"/>
              </w:rPr>
              <w:t xml:space="preserve">    } ]</w:t>
            </w:r>
            <w:r w:rsidRPr="00C76F46">
              <w:rPr>
                <w:rFonts w:ascii="宋体" w:eastAsia="宋体" w:hAnsi="宋体" w:cs="宋体"/>
                <w:szCs w:val="15"/>
              </w:rPr>
              <w:cr/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9F106B" w:rsidP="007D264D">
      <w:pPr>
        <w:pStyle w:val="2"/>
        <w:numPr>
          <w:ilvl w:val="0"/>
          <w:numId w:val="2"/>
        </w:numPr>
        <w:ind w:left="420" w:firstLine="0"/>
      </w:pPr>
      <w:r w:rsidRPr="009F106B">
        <w:lastRenderedPageBreak/>
        <w:t>查询一个或所有账户参加的所有考试</w:t>
      </w:r>
      <w:r w:rsidRPr="009F106B">
        <w:rPr>
          <w:rFonts w:hint="eastAsia"/>
        </w:rPr>
        <w:t>情况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Pr="007D264D" w:rsidRDefault="009F106B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9F106B">
              <w:rPr>
                <w:rFonts w:ascii="宋体" w:eastAsia="宋体" w:hAnsi="宋体" w:cs="宋体"/>
                <w:b/>
                <w:bCs/>
                <w:szCs w:val="15"/>
              </w:rPr>
              <w:t>查询一个或所有账户参加的所有考试</w:t>
            </w:r>
            <w:r w:rsidR="007D264D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7D264D" w:rsidRDefault="009F106B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/paper</w:t>
            </w:r>
            <w:r w:rsidR="007D264D" w:rsidRPr="007D264D">
              <w:rPr>
                <w:rFonts w:ascii="宋体" w:eastAsia="宋体" w:hAnsi="宋体" w:cs="宋体"/>
                <w:szCs w:val="15"/>
              </w:rPr>
              <w:t>-manage</w:t>
            </w:r>
            <w:r w:rsidR="007D264D"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Pr="009F106B">
              <w:rPr>
                <w:rFonts w:ascii="宋体" w:eastAsia="宋体" w:hAnsi="宋体" w:cs="宋体"/>
                <w:szCs w:val="15"/>
              </w:rPr>
              <w:t>exampaper</w:t>
            </w:r>
            <w:proofErr w:type="spellEnd"/>
            <w:r w:rsidRPr="009F106B">
              <w:rPr>
                <w:rFonts w:ascii="宋体" w:eastAsia="宋体" w:hAnsi="宋体" w:cs="宋体"/>
                <w:szCs w:val="15"/>
              </w:rPr>
              <w:t>/{</w:t>
            </w:r>
            <w:proofErr w:type="spellStart"/>
            <w:r w:rsidRPr="009F106B">
              <w:rPr>
                <w:rFonts w:ascii="宋体" w:eastAsia="宋体" w:hAnsi="宋体" w:cs="宋体"/>
                <w:szCs w:val="15"/>
              </w:rPr>
              <w:t>accountId</w:t>
            </w:r>
            <w:proofErr w:type="spellEnd"/>
            <w:r w:rsidRPr="009F106B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9F106B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9F106B" w:rsidP="0079030C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9F106B">
              <w:rPr>
                <w:rFonts w:ascii="宋体" w:eastAsia="宋体" w:hAnsi="宋体" w:cs="宋体"/>
                <w:szCs w:val="15"/>
              </w:rPr>
              <w:t>accountId</w:t>
            </w:r>
            <w:proofErr w:type="spellEnd"/>
          </w:p>
        </w:tc>
        <w:tc>
          <w:tcPr>
            <w:tcW w:w="1049" w:type="dxa"/>
          </w:tcPr>
          <w:p w:rsidR="007D264D" w:rsidRDefault="009F106B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88" w:type="dxa"/>
          </w:tcPr>
          <w:p w:rsidR="007D264D" w:rsidRDefault="009F106B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  <w:r w:rsidR="001A3F68">
              <w:rPr>
                <w:rFonts w:ascii="宋体" w:eastAsia="宋体" w:hAnsi="宋体" w:cs="宋体"/>
                <w:szCs w:val="15"/>
              </w:rPr>
              <w:t xml:space="preserve"> </w:t>
            </w:r>
            <w:r w:rsidR="001A3F68">
              <w:rPr>
                <w:rFonts w:ascii="宋体" w:eastAsia="宋体" w:hAnsi="宋体" w:cs="宋体" w:hint="eastAsia"/>
                <w:szCs w:val="15"/>
              </w:rPr>
              <w:t>注：</w:t>
            </w:r>
            <w:r w:rsidR="001A3F68">
              <w:rPr>
                <w:rFonts w:ascii="宋体" w:eastAsia="宋体" w:hAnsi="宋体" w:cs="宋体"/>
                <w:szCs w:val="15"/>
              </w:rPr>
              <w:t>当其为</w:t>
            </w:r>
            <w:r w:rsidR="001A3F68">
              <w:rPr>
                <w:rFonts w:ascii="宋体" w:eastAsia="宋体" w:hAnsi="宋体" w:cs="宋体" w:hint="eastAsia"/>
                <w:szCs w:val="15"/>
              </w:rPr>
              <w:t>ALL 时</w:t>
            </w:r>
            <w:r w:rsidR="001A3F68">
              <w:rPr>
                <w:rFonts w:ascii="宋体" w:eastAsia="宋体" w:hAnsi="宋体" w:cs="宋体"/>
                <w:szCs w:val="15"/>
              </w:rPr>
              <w:t>表示</w:t>
            </w:r>
            <w:proofErr w:type="gramStart"/>
            <w:r w:rsidR="001A3F68">
              <w:rPr>
                <w:rFonts w:ascii="宋体" w:eastAsia="宋体" w:hAnsi="宋体" w:cs="宋体"/>
                <w:szCs w:val="15"/>
              </w:rPr>
              <w:t>查所有</w:t>
            </w:r>
            <w:proofErr w:type="gramEnd"/>
            <w:r w:rsidR="001A3F68">
              <w:rPr>
                <w:rFonts w:ascii="宋体" w:eastAsia="宋体" w:hAnsi="宋体" w:cs="宋体"/>
                <w:szCs w:val="15"/>
              </w:rPr>
              <w:t>账户的考试信息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9F106B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7D264D" w:rsidTr="0079030C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1582" w:type="dxa"/>
            <w:tcBorders>
              <w:lef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7D264D" w:rsidTr="0079030C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7D264D" w:rsidRDefault="007D264D" w:rsidP="0079030C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7D264D" w:rsidTr="0079030C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r w:rsidR="009F106B">
              <w:rPr>
                <w:rFonts w:ascii="宋体" w:eastAsia="宋体" w:hAnsi="宋体" w:cs="宋体"/>
                <w:szCs w:val="15"/>
              </w:rPr>
              <w:t>,</w:t>
            </w:r>
          </w:p>
          <w:p w:rsidR="009F106B" w:rsidRPr="007D264D" w:rsidRDefault="009E280E" w:rsidP="0079030C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“</w:t>
            </w:r>
            <w:proofErr w:type="spellStart"/>
            <w:r w:rsidRPr="009E280E">
              <w:rPr>
                <w:rFonts w:ascii="宋体" w:eastAsia="宋体" w:hAnsi="宋体" w:cs="宋体"/>
                <w:szCs w:val="15"/>
              </w:rPr>
              <w:t>infos</w:t>
            </w:r>
            <w:proofErr w:type="spellEnd"/>
            <w:r>
              <w:rPr>
                <w:rFonts w:ascii="宋体" w:eastAsia="宋体" w:hAnsi="宋体" w:cs="宋体"/>
                <w:szCs w:val="15"/>
              </w:rPr>
              <w:t>”:[{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ExamPaper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bean0</w:t>
            </w:r>
            <w:r>
              <w:rPr>
                <w:rFonts w:ascii="宋体" w:eastAsia="宋体" w:hAnsi="宋体" w:cs="宋体"/>
                <w:szCs w:val="15"/>
              </w:rPr>
              <w:t>}, {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ExamPaper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bean1</w:t>
            </w:r>
            <w:r>
              <w:rPr>
                <w:rFonts w:ascii="宋体" w:eastAsia="宋体" w:hAnsi="宋体" w:cs="宋体"/>
                <w:szCs w:val="15"/>
              </w:rPr>
              <w:t>}]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7D264D" w:rsidRP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7D264D" w:rsidRDefault="007D264D" w:rsidP="0079030C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7D264D" w:rsidRDefault="007D264D"/>
    <w:p w:rsidR="009E280E" w:rsidRDefault="009E280E" w:rsidP="009E280E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查询</w:t>
      </w:r>
      <w:r>
        <w:t>一份考试的情况</w:t>
      </w:r>
    </w:p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9E280E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9E280E" w:rsidRPr="007D264D" w:rsidRDefault="009E280E" w:rsidP="009E280E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9F106B">
              <w:rPr>
                <w:rFonts w:ascii="宋体" w:eastAsia="宋体" w:hAnsi="宋体" w:cs="宋体"/>
                <w:b/>
                <w:bCs/>
                <w:szCs w:val="15"/>
              </w:rPr>
              <w:t>查询一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份</w:t>
            </w:r>
            <w:r w:rsidRPr="009F106B">
              <w:rPr>
                <w:rFonts w:ascii="宋体" w:eastAsia="宋体" w:hAnsi="宋体" w:cs="宋体"/>
                <w:b/>
                <w:bCs/>
                <w:szCs w:val="15"/>
              </w:rPr>
              <w:t>考试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的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情况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/paper</w:t>
            </w:r>
            <w:r w:rsidRPr="007D264D">
              <w:rPr>
                <w:rFonts w:ascii="宋体" w:eastAsia="宋体" w:hAnsi="宋体" w:cs="宋体"/>
                <w:szCs w:val="15"/>
              </w:rPr>
              <w:t>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Pr="009F106B">
              <w:rPr>
                <w:rFonts w:ascii="宋体" w:eastAsia="宋体" w:hAnsi="宋体" w:cs="宋体"/>
                <w:szCs w:val="15"/>
              </w:rPr>
              <w:t>exampaper</w:t>
            </w:r>
            <w:proofErr w:type="spellEnd"/>
            <w:r w:rsidRPr="009F106B">
              <w:rPr>
                <w:rFonts w:ascii="宋体" w:eastAsia="宋体" w:hAnsi="宋体" w:cs="宋体"/>
                <w:szCs w:val="15"/>
              </w:rPr>
              <w:t>/{</w:t>
            </w:r>
            <w:proofErr w:type="spellStart"/>
            <w:r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  <w:r w:rsidRPr="009F106B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get</w:t>
            </w:r>
          </w:p>
        </w:tc>
      </w:tr>
      <w:tr w:rsidR="009E280E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</w:tcPr>
          <w:p w:rsidR="009E280E" w:rsidRDefault="001A3F68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</w:p>
        </w:tc>
        <w:tc>
          <w:tcPr>
            <w:tcW w:w="1049" w:type="dxa"/>
          </w:tcPr>
          <w:p w:rsidR="009E280E" w:rsidRDefault="001A3F68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</w:tcPr>
          <w:p w:rsidR="009E280E" w:rsidRDefault="001A3F68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试卷</w:t>
            </w:r>
            <w:r w:rsidR="009E280E"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9E280E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9E280E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9E280E" w:rsidTr="002D4BC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1582" w:type="dxa"/>
            <w:tcBorders>
              <w:lef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9E280E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9E280E" w:rsidRDefault="009E280E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9E280E" w:rsidTr="002D4BC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280E" w:rsidRPr="007D264D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{</w:t>
            </w:r>
          </w:p>
          <w:p w:rsidR="009E280E" w:rsidRPr="007D264D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r>
              <w:rPr>
                <w:rFonts w:ascii="宋体" w:eastAsia="宋体" w:hAnsi="宋体" w:cs="宋体"/>
                <w:szCs w:val="15"/>
              </w:rPr>
              <w:t>,</w:t>
            </w:r>
          </w:p>
          <w:p w:rsidR="009E280E" w:rsidRPr="007D264D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“</w:t>
            </w:r>
            <w:proofErr w:type="spellStart"/>
            <w:r w:rsidRPr="009E280E">
              <w:rPr>
                <w:rFonts w:ascii="宋体" w:eastAsia="宋体" w:hAnsi="宋体" w:cs="宋体"/>
                <w:szCs w:val="15"/>
              </w:rPr>
              <w:t>infos</w:t>
            </w:r>
            <w:proofErr w:type="spellEnd"/>
            <w:r>
              <w:rPr>
                <w:rFonts w:ascii="宋体" w:eastAsia="宋体" w:hAnsi="宋体" w:cs="宋体"/>
                <w:szCs w:val="15"/>
              </w:rPr>
              <w:t>”:[{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ExamPaper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bean0</w:t>
            </w:r>
            <w:r>
              <w:rPr>
                <w:rFonts w:ascii="宋体" w:eastAsia="宋体" w:hAnsi="宋体" w:cs="宋体"/>
                <w:szCs w:val="15"/>
              </w:rPr>
              <w:t>}, {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ExamPaper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bean1</w:t>
            </w:r>
            <w:r>
              <w:rPr>
                <w:rFonts w:ascii="宋体" w:eastAsia="宋体" w:hAnsi="宋体" w:cs="宋体"/>
                <w:szCs w:val="15"/>
              </w:rPr>
              <w:t>}]</w:t>
            </w:r>
          </w:p>
          <w:p w:rsidR="009E280E" w:rsidRPr="007D264D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9E280E" w:rsidRPr="007D264D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9E280E" w:rsidRPr="007D264D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9E280E" w:rsidRPr="007D264D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9E280E" w:rsidRDefault="009E280E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9E280E" w:rsidRDefault="009E280E" w:rsidP="009E280E"/>
    <w:p w:rsidR="009E280E" w:rsidRPr="009E280E" w:rsidRDefault="002D4BC3" w:rsidP="009E280E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新</w:t>
      </w:r>
      <w:r>
        <w:t>增一个账户</w:t>
      </w:r>
    </w:p>
    <w:p w:rsidR="00F74807" w:rsidRDefault="00F74807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Pr="007D264D" w:rsidRDefault="00D16D09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新增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一个账户</w:t>
            </w:r>
            <w:r w:rsidR="002D4BC3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2D4BC3">
              <w:rPr>
                <w:rFonts w:ascii="宋体" w:eastAsia="宋体" w:hAnsi="宋体" w:cs="宋体"/>
                <w:szCs w:val="15"/>
              </w:rPr>
              <w:t>account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lastRenderedPageBreak/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2D4BC3" w:rsidTr="002D4BC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Account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2D4BC3" w:rsidTr="002D4BC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74807" w:rsidRDefault="00F74807"/>
    <w:p w:rsidR="002D4BC3" w:rsidRDefault="002D4BC3"/>
    <w:p w:rsidR="002D4BC3" w:rsidRPr="009E280E" w:rsidRDefault="002D4BC3" w:rsidP="002D4BC3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删除</w:t>
      </w:r>
      <w:r>
        <w:t>账户（</w:t>
      </w:r>
      <w:r>
        <w:rPr>
          <w:rFonts w:hint="eastAsia"/>
        </w:rPr>
        <w:t>单个、</w:t>
      </w:r>
      <w:r>
        <w:t>批量一起）</w:t>
      </w:r>
    </w:p>
    <w:p w:rsidR="002D4BC3" w:rsidRDefault="002D4BC3" w:rsidP="002D4BC3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Pr="007D264D" w:rsidRDefault="00D16D09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删除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账户</w:t>
            </w:r>
            <w:r w:rsidR="002D4BC3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446340">
              <w:rPr>
                <w:rFonts w:ascii="宋体" w:eastAsia="宋体" w:hAnsi="宋体" w:cs="宋体"/>
                <w:szCs w:val="15"/>
              </w:rPr>
              <w:t>account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Delete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lastRenderedPageBreak/>
              <w:t>Header参数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2D4BC3" w:rsidTr="002D4BC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[“id 1”,”</w:t>
            </w:r>
            <w:r w:rsidR="00446340">
              <w:rPr>
                <w:rFonts w:ascii="宋体" w:eastAsia="宋体" w:hAnsi="宋体" w:cs="宋体"/>
                <w:szCs w:val="15"/>
              </w:rPr>
              <w:t>id 2</w:t>
            </w:r>
            <w:r>
              <w:rPr>
                <w:rFonts w:ascii="宋体" w:eastAsia="宋体" w:hAnsi="宋体" w:cs="宋体"/>
                <w:szCs w:val="15"/>
              </w:rPr>
              <w:t>”]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2D4BC3" w:rsidTr="002D4BC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446340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2D4BC3" w:rsidRDefault="002D4BC3"/>
    <w:p w:rsidR="002D4BC3" w:rsidRDefault="002D4BC3"/>
    <w:p w:rsidR="002D4BC3" w:rsidRPr="009E280E" w:rsidRDefault="009E4DC7" w:rsidP="002D4BC3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lastRenderedPageBreak/>
        <w:t>修改</w:t>
      </w:r>
      <w:r w:rsidR="00446340">
        <w:t>一个账户</w:t>
      </w:r>
    </w:p>
    <w:p w:rsidR="002D4BC3" w:rsidRDefault="002D4BC3" w:rsidP="002D4BC3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Pr="007D264D" w:rsidRDefault="009E4DC7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修改</w:t>
            </w:r>
            <w:r w:rsidR="00D16D09">
              <w:rPr>
                <w:rFonts w:ascii="宋体" w:eastAsia="宋体" w:hAnsi="宋体" w:cs="宋体"/>
                <w:b/>
                <w:bCs/>
                <w:szCs w:val="15"/>
              </w:rPr>
              <w:t>一个账户</w:t>
            </w:r>
            <w:r w:rsidR="002D4BC3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="00446340" w:rsidRPr="00446340">
              <w:rPr>
                <w:rFonts w:ascii="宋体" w:eastAsia="宋体" w:hAnsi="宋体" w:cs="宋体"/>
                <w:szCs w:val="15"/>
              </w:rPr>
              <w:t>account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446340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put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2D4BC3" w:rsidTr="002D4BC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2D4BC3" w:rsidRDefault="00446340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Account</w:t>
            </w: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2D4BC3" w:rsidTr="002D4BC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2D4BC3" w:rsidRDefault="002D4BC3"/>
    <w:p w:rsidR="002D4BC3" w:rsidRDefault="002D4BC3"/>
    <w:p w:rsidR="002D4BC3" w:rsidRPr="009E280E" w:rsidRDefault="00446340" w:rsidP="002D4BC3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个人修改</w:t>
      </w:r>
      <w:r>
        <w:t>密码</w:t>
      </w:r>
    </w:p>
    <w:p w:rsidR="002D4BC3" w:rsidRDefault="002D4BC3" w:rsidP="002D4BC3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Pr="007D264D" w:rsidRDefault="00D16D09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个人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修改密码</w:t>
            </w:r>
            <w:r w:rsidR="002D4BC3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2D4BC3" w:rsidRDefault="002D4BC3" w:rsidP="00446340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="00446340" w:rsidRPr="00446340">
              <w:rPr>
                <w:rFonts w:ascii="宋体" w:eastAsia="宋体" w:hAnsi="宋体" w:cs="宋体"/>
                <w:szCs w:val="15"/>
              </w:rPr>
              <w:t>password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446340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put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2D4BC3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账户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roleid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2D4BC3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角色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</w:tr>
      <w:tr w:rsidR="006A402B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6A402B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lastRenderedPageBreak/>
              <w:t>oldpassword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6A402B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6A402B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旧</w:t>
            </w:r>
            <w:r>
              <w:rPr>
                <w:rFonts w:ascii="宋体" w:eastAsia="宋体" w:hAnsi="宋体" w:cs="宋体"/>
                <w:szCs w:val="15"/>
              </w:rPr>
              <w:t>密码</w:t>
            </w:r>
          </w:p>
        </w:tc>
      </w:tr>
      <w:tr w:rsidR="006A402B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6A402B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newpassword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6A402B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6A402B" w:rsidRDefault="006A402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新</w:t>
            </w:r>
            <w:r>
              <w:rPr>
                <w:rFonts w:ascii="宋体" w:eastAsia="宋体" w:hAnsi="宋体" w:cs="宋体"/>
                <w:szCs w:val="15"/>
              </w:rPr>
              <w:t>密码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2D4BC3" w:rsidTr="002D4BC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446340" w:rsidRPr="00446340" w:rsidRDefault="00446340" w:rsidP="00446340">
            <w:pPr>
              <w:rPr>
                <w:rFonts w:ascii="宋体" w:eastAsia="宋体" w:hAnsi="宋体" w:cs="宋体"/>
                <w:szCs w:val="15"/>
              </w:rPr>
            </w:pPr>
            <w:r w:rsidRPr="00446340">
              <w:rPr>
                <w:rFonts w:ascii="宋体" w:eastAsia="宋体" w:hAnsi="宋体" w:cs="宋体"/>
                <w:szCs w:val="15"/>
              </w:rPr>
              <w:t>{</w:t>
            </w:r>
          </w:p>
          <w:p w:rsidR="00446340" w:rsidRPr="00446340" w:rsidRDefault="00446340" w:rsidP="00446340">
            <w:pPr>
              <w:rPr>
                <w:rFonts w:ascii="宋体" w:eastAsia="宋体" w:hAnsi="宋体" w:cs="宋体"/>
                <w:szCs w:val="15"/>
              </w:rPr>
            </w:pPr>
            <w:r w:rsidRPr="00446340">
              <w:rPr>
                <w:rFonts w:ascii="宋体" w:eastAsia="宋体" w:hAnsi="宋体" w:cs="宋体"/>
                <w:szCs w:val="15"/>
              </w:rPr>
              <w:t>"id":"</w:t>
            </w:r>
            <w:proofErr w:type="spellStart"/>
            <w:r w:rsidRPr="00446340">
              <w:rPr>
                <w:rFonts w:ascii="宋体" w:eastAsia="宋体" w:hAnsi="宋体" w:cs="宋体"/>
                <w:szCs w:val="15"/>
              </w:rPr>
              <w:t>xxxx</w:t>
            </w:r>
            <w:proofErr w:type="spellEnd"/>
            <w:r w:rsidRPr="00446340">
              <w:rPr>
                <w:rFonts w:ascii="宋体" w:eastAsia="宋体" w:hAnsi="宋体" w:cs="宋体"/>
                <w:szCs w:val="15"/>
              </w:rPr>
              <w:t>",</w:t>
            </w:r>
          </w:p>
          <w:p w:rsidR="00446340" w:rsidRPr="00446340" w:rsidRDefault="00446340" w:rsidP="00446340">
            <w:pPr>
              <w:rPr>
                <w:rFonts w:ascii="宋体" w:eastAsia="宋体" w:hAnsi="宋体" w:cs="宋体"/>
                <w:szCs w:val="15"/>
              </w:rPr>
            </w:pPr>
            <w:r w:rsidRPr="00446340">
              <w:rPr>
                <w:rFonts w:ascii="宋体" w:eastAsia="宋体" w:hAnsi="宋体" w:cs="宋体"/>
                <w:szCs w:val="15"/>
              </w:rPr>
              <w:t>"roleid":2,</w:t>
            </w:r>
          </w:p>
          <w:p w:rsidR="00446340" w:rsidRPr="00446340" w:rsidRDefault="00446340" w:rsidP="00446340">
            <w:pPr>
              <w:rPr>
                <w:rFonts w:ascii="宋体" w:eastAsia="宋体" w:hAnsi="宋体" w:cs="宋体"/>
                <w:szCs w:val="15"/>
              </w:rPr>
            </w:pPr>
            <w:r w:rsidRPr="00446340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446340">
              <w:rPr>
                <w:rFonts w:ascii="宋体" w:eastAsia="宋体" w:hAnsi="宋体" w:cs="宋体"/>
                <w:szCs w:val="15"/>
              </w:rPr>
              <w:t>oldpassword</w:t>
            </w:r>
            <w:proofErr w:type="spellEnd"/>
            <w:r w:rsidRPr="00446340">
              <w:rPr>
                <w:rFonts w:ascii="宋体" w:eastAsia="宋体" w:hAnsi="宋体" w:cs="宋体"/>
                <w:szCs w:val="15"/>
              </w:rPr>
              <w:t>":"</w:t>
            </w:r>
            <w:proofErr w:type="spellStart"/>
            <w:r w:rsidRPr="00446340">
              <w:rPr>
                <w:rFonts w:ascii="宋体" w:eastAsia="宋体" w:hAnsi="宋体" w:cs="宋体"/>
                <w:szCs w:val="15"/>
              </w:rPr>
              <w:t>xxxx</w:t>
            </w:r>
            <w:proofErr w:type="spellEnd"/>
            <w:r w:rsidRPr="00446340">
              <w:rPr>
                <w:rFonts w:ascii="宋体" w:eastAsia="宋体" w:hAnsi="宋体" w:cs="宋体"/>
                <w:szCs w:val="15"/>
              </w:rPr>
              <w:t>",</w:t>
            </w:r>
          </w:p>
          <w:p w:rsidR="00446340" w:rsidRPr="00446340" w:rsidRDefault="00446340" w:rsidP="00446340">
            <w:pPr>
              <w:rPr>
                <w:rFonts w:ascii="宋体" w:eastAsia="宋体" w:hAnsi="宋体" w:cs="宋体"/>
                <w:szCs w:val="15"/>
              </w:rPr>
            </w:pPr>
            <w:r w:rsidRPr="00446340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446340">
              <w:rPr>
                <w:rFonts w:ascii="宋体" w:eastAsia="宋体" w:hAnsi="宋体" w:cs="宋体"/>
                <w:szCs w:val="15"/>
              </w:rPr>
              <w:t>newpassword</w:t>
            </w:r>
            <w:proofErr w:type="spellEnd"/>
            <w:r w:rsidRPr="00446340">
              <w:rPr>
                <w:rFonts w:ascii="宋体" w:eastAsia="宋体" w:hAnsi="宋体" w:cs="宋体"/>
                <w:szCs w:val="15"/>
              </w:rPr>
              <w:t>":"</w:t>
            </w:r>
            <w:proofErr w:type="spellStart"/>
            <w:r w:rsidRPr="00446340">
              <w:rPr>
                <w:rFonts w:ascii="宋体" w:eastAsia="宋体" w:hAnsi="宋体" w:cs="宋体"/>
                <w:szCs w:val="15"/>
              </w:rPr>
              <w:t>xxxxx</w:t>
            </w:r>
            <w:proofErr w:type="spellEnd"/>
            <w:r w:rsidRPr="00446340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Default="00446340" w:rsidP="00446340">
            <w:pPr>
              <w:rPr>
                <w:rFonts w:ascii="宋体" w:eastAsia="宋体" w:hAnsi="宋体" w:cs="宋体"/>
                <w:szCs w:val="15"/>
              </w:rPr>
            </w:pPr>
            <w:r w:rsidRPr="00446340">
              <w:rPr>
                <w:rFonts w:ascii="宋体" w:eastAsia="宋体" w:hAnsi="宋体" w:cs="宋体"/>
                <w:szCs w:val="15"/>
              </w:rPr>
              <w:t>}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2D4BC3" w:rsidTr="002D4BC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6A402B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2D4BC3" w:rsidRDefault="002D4BC3"/>
    <w:p w:rsidR="002D4BC3" w:rsidRDefault="002D4BC3"/>
    <w:p w:rsidR="002D4BC3" w:rsidRPr="009E280E" w:rsidRDefault="0076443D" w:rsidP="002D4BC3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lastRenderedPageBreak/>
        <w:t>管理员</w:t>
      </w:r>
      <w:r>
        <w:t>重置个人密码</w:t>
      </w:r>
    </w:p>
    <w:p w:rsidR="002D4BC3" w:rsidRDefault="002D4BC3" w:rsidP="002D4BC3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Pr="007D264D" w:rsidRDefault="00D16D09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管理员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重置个人账户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的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密码</w:t>
            </w:r>
            <w:r w:rsidR="002D4BC3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 w:rsidR="0076443D" w:rsidRPr="0076443D">
              <w:rPr>
                <w:rFonts w:ascii="宋体" w:eastAsia="宋体" w:hAnsi="宋体" w:cs="宋体"/>
                <w:szCs w:val="15"/>
              </w:rPr>
              <w:t>/password/{id}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76443D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Put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76443D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049" w:type="dxa"/>
          </w:tcPr>
          <w:p w:rsidR="002D4BC3" w:rsidRDefault="0076443D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88" w:type="dxa"/>
          </w:tcPr>
          <w:p w:rsidR="002D4BC3" w:rsidRDefault="0076443D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需重置</w:t>
            </w:r>
            <w:r>
              <w:rPr>
                <w:rFonts w:ascii="宋体" w:eastAsia="宋体" w:hAnsi="宋体" w:cs="宋体"/>
                <w:szCs w:val="15"/>
              </w:rPr>
              <w:t>的账户</w:t>
            </w:r>
            <w:r w:rsidR="002D4BC3"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2D4BC3" w:rsidTr="002D4BC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2D4BC3" w:rsidTr="002D4BC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76443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2D4BC3" w:rsidRDefault="002D4BC3"/>
    <w:p w:rsidR="002D4BC3" w:rsidRDefault="002D4BC3"/>
    <w:p w:rsidR="002D4BC3" w:rsidRPr="009E280E" w:rsidRDefault="00DD04EB" w:rsidP="002D4BC3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批量</w:t>
      </w:r>
      <w:r>
        <w:t>导入账户</w:t>
      </w:r>
    </w:p>
    <w:p w:rsidR="002D4BC3" w:rsidRDefault="002D4BC3" w:rsidP="002D4BC3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Pr="007D264D" w:rsidRDefault="00D16D09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批量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导入账户</w:t>
            </w:r>
            <w:r w:rsidR="002D4BC3"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2D4BC3" w:rsidRDefault="002D4BC3" w:rsidP="00DD04EB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="00DD04EB" w:rsidRPr="00D16D09">
              <w:rPr>
                <w:rFonts w:ascii="宋体" w:eastAsia="宋体" w:hAnsi="宋体" w:cs="宋体"/>
                <w:szCs w:val="15"/>
              </w:rPr>
              <w:t>importAccount</w:t>
            </w:r>
            <w:proofErr w:type="spellEnd"/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B7192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DD04E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file</w:t>
            </w:r>
          </w:p>
        </w:tc>
        <w:tc>
          <w:tcPr>
            <w:tcW w:w="1049" w:type="dxa"/>
          </w:tcPr>
          <w:p w:rsidR="002D4BC3" w:rsidRDefault="00DD04E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file</w:t>
            </w:r>
          </w:p>
        </w:tc>
        <w:tc>
          <w:tcPr>
            <w:tcW w:w="5488" w:type="dxa"/>
          </w:tcPr>
          <w:p w:rsidR="002D4BC3" w:rsidRDefault="00DD04E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文件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D16D09" w:rsidTr="002D4BC3">
        <w:tc>
          <w:tcPr>
            <w:tcW w:w="1582" w:type="dxa"/>
            <w:tcBorders>
              <w:left w:val="single" w:sz="12" w:space="0" w:color="auto"/>
            </w:tcBorders>
          </w:tcPr>
          <w:p w:rsidR="00D16D09" w:rsidRDefault="00D16D09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D16D09">
              <w:rPr>
                <w:rFonts w:ascii="宋体" w:eastAsia="宋体" w:hAnsi="宋体" w:cs="宋体"/>
                <w:szCs w:val="15"/>
              </w:rPr>
              <w:t>creatorId</w:t>
            </w:r>
            <w:proofErr w:type="spellEnd"/>
          </w:p>
        </w:tc>
        <w:tc>
          <w:tcPr>
            <w:tcW w:w="1049" w:type="dxa"/>
          </w:tcPr>
          <w:p w:rsidR="00D16D09" w:rsidRDefault="00D16D09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88" w:type="dxa"/>
          </w:tcPr>
          <w:p w:rsidR="00D16D09" w:rsidRDefault="00D16D09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导入</w:t>
            </w:r>
            <w:r>
              <w:rPr>
                <w:rFonts w:ascii="宋体" w:eastAsia="宋体" w:hAnsi="宋体" w:cs="宋体"/>
                <w:szCs w:val="15"/>
              </w:rPr>
              <w:t>者ID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D16D09" w:rsidRDefault="00D16D09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DD04EB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D16D09">
              <w:rPr>
                <w:rFonts w:ascii="宋体" w:eastAsia="宋体" w:hAnsi="宋体" w:cs="宋体"/>
                <w:szCs w:val="15"/>
              </w:rPr>
              <w:t>departmentId</w:t>
            </w:r>
            <w:proofErr w:type="spellEnd"/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DD04EB" w:rsidP="002D4BC3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DD04E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部门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DD04EB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2D4BC3" w:rsidTr="002D4BC3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1582" w:type="dxa"/>
            <w:tcBorders>
              <w:lef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2D4BC3" w:rsidTr="002D4BC3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2D4BC3" w:rsidRDefault="002D4BC3" w:rsidP="002D4BC3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2D4BC3" w:rsidTr="002D4BC3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D16D09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2D4BC3" w:rsidRPr="007D264D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2D4BC3" w:rsidRDefault="002D4BC3" w:rsidP="002D4BC3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2D4BC3" w:rsidRDefault="002D4BC3"/>
    <w:p w:rsidR="00FB4E9A" w:rsidRDefault="00FB4E9A"/>
    <w:p w:rsidR="00FB4E9A" w:rsidRPr="009E280E" w:rsidRDefault="00FB4E9A" w:rsidP="00FB4E9A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新增</w:t>
      </w:r>
      <w:r>
        <w:t>一个部门</w:t>
      </w:r>
    </w:p>
    <w:p w:rsidR="00FB4E9A" w:rsidRDefault="00FB4E9A" w:rsidP="00FB4E9A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Pr="007D264D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新增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一个部门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Pr="00FB4E9A">
              <w:rPr>
                <w:rFonts w:ascii="宋体" w:eastAsia="宋体" w:hAnsi="宋体" w:cs="宋体"/>
                <w:szCs w:val="15"/>
              </w:rPr>
              <w:t>departmentadd</w:t>
            </w:r>
            <w:proofErr w:type="spellEnd"/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Post</w:t>
            </w: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FB4E9A" w:rsidTr="00CB152A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t>Department</w:t>
            </w: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</w:t>
            </w: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FB4E9A" w:rsidTr="00CB152A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B4E9A" w:rsidRDefault="00FB4E9A"/>
    <w:p w:rsidR="00FB4E9A" w:rsidRDefault="00FB4E9A"/>
    <w:p w:rsidR="00FB4E9A" w:rsidRPr="009E280E" w:rsidRDefault="00FB4E9A" w:rsidP="00FB4E9A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lastRenderedPageBreak/>
        <w:t>删除</w:t>
      </w:r>
      <w:r>
        <w:t>一个部门</w:t>
      </w:r>
    </w:p>
    <w:p w:rsidR="00FB4E9A" w:rsidRDefault="00FB4E9A" w:rsidP="00FB4E9A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Pr="007D264D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删除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一个部门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FB4E9A">
              <w:rPr>
                <w:rFonts w:ascii="宋体" w:eastAsia="宋体" w:hAnsi="宋体" w:cs="宋体"/>
                <w:szCs w:val="15"/>
              </w:rPr>
              <w:t>department/{id}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Delete</w:t>
            </w: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</w:t>
            </w:r>
            <w:r w:rsidRPr="00D16D09">
              <w:rPr>
                <w:rFonts w:ascii="宋体" w:eastAsia="宋体" w:hAnsi="宋体" w:cs="宋体"/>
                <w:szCs w:val="15"/>
              </w:rPr>
              <w:t>d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部门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是</w:t>
            </w: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FB4E9A" w:rsidTr="00CB152A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FB4E9A" w:rsidTr="00CB152A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lastRenderedPageBreak/>
              <w:t>{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B4E9A" w:rsidRDefault="00FB4E9A"/>
    <w:p w:rsidR="00FB4E9A" w:rsidRDefault="00FB4E9A"/>
    <w:p w:rsidR="00FB4E9A" w:rsidRPr="009E280E" w:rsidRDefault="00FB4E9A" w:rsidP="00FB4E9A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修改</w:t>
      </w:r>
      <w:r>
        <w:t>一个部门</w:t>
      </w:r>
    </w:p>
    <w:p w:rsidR="00FB4E9A" w:rsidRDefault="00FB4E9A" w:rsidP="00FB4E9A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Pr="007D264D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修改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一个部门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FB4E9A">
              <w:rPr>
                <w:rFonts w:ascii="宋体" w:eastAsia="宋体" w:hAnsi="宋体" w:cs="宋体"/>
                <w:szCs w:val="15"/>
              </w:rPr>
              <w:t>department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Put</w:t>
            </w: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FB4E9A" w:rsidTr="00CB152A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  <w:highlight w:val="lightGray"/>
              </w:rPr>
              <w:lastRenderedPageBreak/>
              <w:t>Department</w:t>
            </w:r>
            <w: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 xml:space="preserve"> bean</w:t>
            </w: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1582" w:type="dxa"/>
            <w:tcBorders>
              <w:lef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FB4E9A" w:rsidTr="00CB152A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FB4E9A" w:rsidRDefault="00FB4E9A" w:rsidP="00CB152A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FB4E9A" w:rsidTr="00CB152A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FB4E9A" w:rsidRPr="007D264D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FB4E9A" w:rsidRDefault="00FB4E9A" w:rsidP="00CB152A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FB4E9A" w:rsidRDefault="00FB4E9A"/>
    <w:p w:rsidR="00016A8A" w:rsidRDefault="00016A8A"/>
    <w:p w:rsidR="00016A8A" w:rsidRPr="009E280E" w:rsidRDefault="00016A8A" w:rsidP="00016A8A">
      <w:pPr>
        <w:pStyle w:val="2"/>
        <w:numPr>
          <w:ilvl w:val="0"/>
          <w:numId w:val="2"/>
        </w:numPr>
        <w:ind w:left="420" w:firstLine="0"/>
      </w:pPr>
      <w:r>
        <w:rPr>
          <w:rFonts w:hint="eastAsia"/>
        </w:rPr>
        <w:t>批量</w:t>
      </w:r>
      <w:r>
        <w:t>修改账户的所属部门信息</w:t>
      </w:r>
    </w:p>
    <w:p w:rsidR="00016A8A" w:rsidRDefault="00016A8A" w:rsidP="00016A8A"/>
    <w:tbl>
      <w:tblPr>
        <w:tblStyle w:val="a7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88"/>
        <w:gridCol w:w="1843"/>
      </w:tblGrid>
      <w:tr w:rsidR="00016A8A" w:rsidTr="00CA0F2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16A8A" w:rsidRPr="007D264D" w:rsidRDefault="00016A8A" w:rsidP="00CA0F25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批量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修改账户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的所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属部门</w:t>
            </w: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接口</w:t>
            </w: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/</w:t>
            </w:r>
            <w:r w:rsidRPr="007D264D">
              <w:rPr>
                <w:rFonts w:ascii="宋体" w:eastAsia="宋体" w:hAnsi="宋体" w:cs="宋体"/>
                <w:szCs w:val="15"/>
              </w:rPr>
              <w:t>account-manage</w:t>
            </w:r>
            <w:r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Pr="00016A8A">
              <w:rPr>
                <w:rFonts w:ascii="宋体" w:eastAsia="宋体" w:hAnsi="宋体" w:cs="宋体"/>
                <w:szCs w:val="15"/>
              </w:rPr>
              <w:t>accounttodepartment</w:t>
            </w:r>
            <w:proofErr w:type="spellEnd"/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Put</w:t>
            </w:r>
          </w:p>
        </w:tc>
      </w:tr>
      <w:tr w:rsidR="00016A8A" w:rsidTr="00CA0F2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016A8A" w:rsidTr="00CA0F2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Header参数</w:t>
            </w: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88" w:type="dxa"/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88" w:type="dxa"/>
            <w:tcBorders>
              <w:bottom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16A8A" w:rsidTr="00CA0F2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</w:t>
            </w:r>
          </w:p>
        </w:tc>
      </w:tr>
      <w:tr w:rsidR="00016A8A" w:rsidTr="00CA0F25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016A8A" w:rsidTr="00CA0F25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ids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array</w:t>
            </w:r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账户</w:t>
            </w:r>
            <w:r>
              <w:rPr>
                <w:rFonts w:ascii="宋体" w:eastAsia="宋体" w:hAnsi="宋体" w:cs="宋体"/>
                <w:szCs w:val="15"/>
              </w:rPr>
              <w:t>ID数组</w:t>
            </w:r>
          </w:p>
        </w:tc>
      </w:tr>
      <w:tr w:rsidR="00016A8A" w:rsidTr="00CA0F25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 w:rsidRPr="00016A8A">
              <w:rPr>
                <w:rFonts w:ascii="宋体" w:eastAsia="宋体" w:hAnsi="宋体" w:cs="宋体"/>
                <w:szCs w:val="15"/>
              </w:rPr>
              <w:t>departmentid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</w:t>
            </w:r>
            <w:proofErr w:type="spellEnd"/>
          </w:p>
        </w:tc>
        <w:tc>
          <w:tcPr>
            <w:tcW w:w="7331" w:type="dxa"/>
            <w:gridSpan w:val="2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部门</w:t>
            </w:r>
            <w:r>
              <w:rPr>
                <w:rFonts w:ascii="宋体" w:eastAsia="宋体" w:hAnsi="宋体" w:cs="宋体"/>
                <w:szCs w:val="15"/>
              </w:rPr>
              <w:t>ID</w:t>
            </w:r>
          </w:p>
        </w:tc>
      </w:tr>
      <w:tr w:rsidR="00016A8A" w:rsidTr="00CA0F2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7E6E6" w:themeFill="background2"/>
              </w:rPr>
              <w:t>）示例</w:t>
            </w:r>
          </w:p>
        </w:tc>
      </w:tr>
      <w:tr w:rsidR="00016A8A" w:rsidTr="00CA0F25">
        <w:trPr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016A8A" w:rsidRPr="00016A8A" w:rsidRDefault="00016A8A" w:rsidP="00016A8A">
            <w:pP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 w:rsidRPr="00016A8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{</w:t>
            </w:r>
          </w:p>
          <w:p w:rsidR="00016A8A" w:rsidRPr="00016A8A" w:rsidRDefault="00016A8A" w:rsidP="00016A8A">
            <w:pP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 w:rsidRPr="00016A8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"ids":["id1", "id2"],</w:t>
            </w:r>
          </w:p>
          <w:p w:rsidR="00016A8A" w:rsidRPr="00016A8A" w:rsidRDefault="00016A8A" w:rsidP="00016A8A">
            <w:pPr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</w:pPr>
            <w:r w:rsidRPr="00016A8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"departmentid":111</w:t>
            </w:r>
          </w:p>
          <w:p w:rsidR="00016A8A" w:rsidRDefault="00016A8A" w:rsidP="00016A8A">
            <w:pPr>
              <w:rPr>
                <w:rFonts w:ascii="宋体" w:eastAsia="宋体" w:hAnsi="宋体" w:cs="宋体"/>
                <w:szCs w:val="15"/>
              </w:rPr>
            </w:pPr>
            <w:r w:rsidRPr="00016A8A">
              <w:rPr>
                <w:rFonts w:ascii="Consolas" w:eastAsia="宋体" w:hAnsi="Consolas" w:cs="Consolas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 w:rsidR="00016A8A" w:rsidTr="00CA0F2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16A8A" w:rsidTr="00CA0F25">
        <w:tc>
          <w:tcPr>
            <w:tcW w:w="1582" w:type="dxa"/>
            <w:tcBorders>
              <w:lef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049" w:type="dxa"/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</w:p>
        </w:tc>
      </w:tr>
      <w:tr w:rsidR="00016A8A" w:rsidTr="00CA0F25"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:rsidR="00016A8A" w:rsidRDefault="00016A8A" w:rsidP="00CA0F25">
            <w:pPr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016A8A" w:rsidTr="00CA0F25">
        <w:trPr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A8A" w:rsidRPr="007D264D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016A8A" w:rsidRPr="007D264D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"code":"0000",</w:t>
            </w:r>
          </w:p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message":"success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016A8A" w:rsidRPr="007D264D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} or</w:t>
            </w:r>
          </w:p>
          <w:p w:rsidR="00016A8A" w:rsidRPr="007D264D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{</w:t>
            </w:r>
          </w:p>
          <w:p w:rsidR="00016A8A" w:rsidRPr="007D264D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"code":"4444",</w:t>
            </w:r>
          </w:p>
          <w:p w:rsidR="00016A8A" w:rsidRPr="007D264D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>"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message":"error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 xml:space="preserve"> </w:t>
            </w:r>
            <w:proofErr w:type="spellStart"/>
            <w:r w:rsidRPr="007D264D">
              <w:rPr>
                <w:rFonts w:ascii="宋体" w:eastAsia="宋体" w:hAnsi="宋体" w:cs="宋体"/>
                <w:szCs w:val="15"/>
              </w:rPr>
              <w:t>happend</w:t>
            </w:r>
            <w:proofErr w:type="spellEnd"/>
            <w:r w:rsidRPr="007D264D">
              <w:rPr>
                <w:rFonts w:ascii="宋体" w:eastAsia="宋体" w:hAnsi="宋体" w:cs="宋体"/>
                <w:szCs w:val="15"/>
              </w:rPr>
              <w:t>"</w:t>
            </w:r>
          </w:p>
          <w:p w:rsidR="00016A8A" w:rsidRDefault="00016A8A" w:rsidP="00CA0F25">
            <w:pPr>
              <w:rPr>
                <w:rFonts w:ascii="宋体" w:eastAsia="宋体" w:hAnsi="宋体" w:cs="宋体"/>
                <w:szCs w:val="15"/>
              </w:rPr>
            </w:pPr>
            <w:r w:rsidRPr="007D264D">
              <w:rPr>
                <w:rFonts w:ascii="宋体" w:eastAsia="宋体" w:hAnsi="宋体" w:cs="宋体"/>
                <w:szCs w:val="15"/>
              </w:rPr>
              <w:t xml:space="preserve">} </w:t>
            </w:r>
          </w:p>
        </w:tc>
      </w:tr>
    </w:tbl>
    <w:p w:rsidR="00016A8A" w:rsidRDefault="00016A8A">
      <w:pPr>
        <w:sectPr w:rsidR="00016A8A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F74807" w:rsidRDefault="007D06B9">
      <w:pPr>
        <w:pStyle w:val="1"/>
      </w:pPr>
      <w:r>
        <w:rPr>
          <w:rFonts w:hint="eastAsia"/>
        </w:rPr>
        <w:lastRenderedPageBreak/>
        <w:t>备注</w:t>
      </w:r>
    </w:p>
    <w:p w:rsidR="00F74807" w:rsidRDefault="007D06B9">
      <w:pPr>
        <w:pStyle w:val="2"/>
      </w:pPr>
      <w:r>
        <w:rPr>
          <w:rFonts w:hint="eastAsia"/>
        </w:rPr>
        <w:t xml:space="preserve">REST </w:t>
      </w:r>
      <w:r>
        <w:rPr>
          <w:rFonts w:hint="eastAsia"/>
        </w:rPr>
        <w:t>简介</w:t>
      </w:r>
    </w:p>
    <w:p w:rsidR="00F74807" w:rsidRDefault="007D06B9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是一个术语的缩写，</w:t>
      </w:r>
      <w:r>
        <w:rPr>
          <w:rFonts w:hint="eastAsia"/>
          <w:szCs w:val="15"/>
        </w:rPr>
        <w:t>Representational State Transfer</w:t>
      </w:r>
      <w:r>
        <w:rPr>
          <w:rFonts w:hint="eastAsia"/>
          <w:szCs w:val="15"/>
        </w:rPr>
        <w:t>，中文直译「表征状态转移」，这是个很拗口的词。不要强行理解，直接看怎么做，等对实施细节有一些了解后，再来看名字会有更深刻的理解。</w:t>
      </w:r>
      <w:r>
        <w:rPr>
          <w:rFonts w:hint="eastAsia"/>
          <w:b/>
          <w:bCs/>
          <w:szCs w:val="15"/>
        </w:rPr>
        <w:t xml:space="preserve">REST </w:t>
      </w:r>
      <w:r>
        <w:rPr>
          <w:rFonts w:hint="eastAsia"/>
          <w:b/>
          <w:bCs/>
          <w:szCs w:val="15"/>
        </w:rPr>
        <w:t>是一套风格约定，</w:t>
      </w:r>
      <w:proofErr w:type="spellStart"/>
      <w:r>
        <w:rPr>
          <w:rFonts w:hint="eastAsia"/>
          <w:b/>
          <w:bCs/>
          <w:szCs w:val="15"/>
        </w:rPr>
        <w:t>RESTful</w:t>
      </w:r>
      <w:proofErr w:type="spellEnd"/>
      <w:r>
        <w:rPr>
          <w:rFonts w:hint="eastAsia"/>
          <w:b/>
          <w:bCs/>
          <w:szCs w:val="15"/>
        </w:rPr>
        <w:t xml:space="preserve"> </w:t>
      </w:r>
      <w:r>
        <w:rPr>
          <w:rFonts w:hint="eastAsia"/>
          <w:b/>
          <w:bCs/>
          <w:szCs w:val="15"/>
        </w:rPr>
        <w:t>是它的形容词形式；比如一套实现了</w:t>
      </w:r>
      <w:r>
        <w:rPr>
          <w:rFonts w:hint="eastAsia"/>
          <w:b/>
          <w:bCs/>
          <w:szCs w:val="15"/>
        </w:rPr>
        <w:t xml:space="preserve"> REST </w:t>
      </w:r>
      <w:r>
        <w:rPr>
          <w:rFonts w:hint="eastAsia"/>
          <w:b/>
          <w:bCs/>
          <w:szCs w:val="15"/>
        </w:rPr>
        <w:t>风格的接口，可以称之为</w:t>
      </w:r>
      <w:r>
        <w:rPr>
          <w:rFonts w:hint="eastAsia"/>
          <w:b/>
          <w:bCs/>
          <w:szCs w:val="15"/>
        </w:rPr>
        <w:t xml:space="preserve"> </w:t>
      </w:r>
      <w:proofErr w:type="spellStart"/>
      <w:r>
        <w:rPr>
          <w:rFonts w:hint="eastAsia"/>
          <w:b/>
          <w:bCs/>
          <w:szCs w:val="15"/>
        </w:rPr>
        <w:t>RESTful</w:t>
      </w:r>
      <w:proofErr w:type="spellEnd"/>
      <w:r>
        <w:rPr>
          <w:rFonts w:hint="eastAsia"/>
          <w:b/>
          <w:bCs/>
          <w:szCs w:val="15"/>
        </w:rPr>
        <w:t xml:space="preserve"> </w:t>
      </w:r>
      <w:r>
        <w:rPr>
          <w:rFonts w:hint="eastAsia"/>
          <w:b/>
          <w:bCs/>
          <w:szCs w:val="15"/>
        </w:rPr>
        <w:t>接口。</w:t>
      </w:r>
    </w:p>
    <w:p w:rsidR="00F74807" w:rsidRDefault="007D06B9">
      <w:pPr>
        <w:pStyle w:val="2"/>
        <w:ind w:left="0" w:firstLine="0"/>
      </w:pPr>
      <w:r>
        <w:rPr>
          <w:rFonts w:hint="eastAsia"/>
        </w:rPr>
        <w:t xml:space="preserve">REST </w:t>
      </w:r>
      <w:r>
        <w:rPr>
          <w:rFonts w:hint="eastAsia"/>
        </w:rPr>
        <w:t>对请求的约定</w:t>
      </w:r>
    </w:p>
    <w:p w:rsidR="00F74807" w:rsidRDefault="007D06B9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描述了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层里客户端和服务器端的数据交互规则。客户端通过向服务器端发送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请求，接收服务器的响应，完成一次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交互。这个交互过程中，</w:t>
      </w:r>
      <w:r>
        <w:rPr>
          <w:rFonts w:hint="eastAsia"/>
          <w:szCs w:val="15"/>
        </w:rPr>
        <w:t>REST</w:t>
      </w:r>
      <w:r>
        <w:rPr>
          <w:rFonts w:hint="eastAsia"/>
          <w:szCs w:val="15"/>
        </w:rPr>
        <w:t>架构约定两个重要方面就是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请求的所采用方法，以及请求的链接。</w:t>
      </w:r>
    </w:p>
    <w:p w:rsidR="00F74807" w:rsidRDefault="007D06B9">
      <w:pPr>
        <w:ind w:firstLine="420"/>
        <w:rPr>
          <w:szCs w:val="15"/>
        </w:rPr>
      </w:pPr>
      <w:r>
        <w:rPr>
          <w:rFonts w:hint="eastAsia"/>
          <w:szCs w:val="15"/>
        </w:rPr>
        <w:t>在请求层面，</w:t>
      </w: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规范可以简单粗暴抽象成以下两个规则：</w:t>
      </w:r>
    </w:p>
    <w:p w:rsidR="00F74807" w:rsidRDefault="007D06B9">
      <w:pPr>
        <w:numPr>
          <w:ilvl w:val="0"/>
          <w:numId w:val="3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</w:t>
      </w:r>
      <w:r>
        <w:rPr>
          <w:rFonts w:hint="eastAsia"/>
          <w:b/>
          <w:bCs/>
          <w:szCs w:val="15"/>
        </w:rPr>
        <w:t xml:space="preserve"> API </w:t>
      </w:r>
      <w:r>
        <w:rPr>
          <w:rFonts w:hint="eastAsia"/>
          <w:b/>
          <w:bCs/>
          <w:szCs w:val="15"/>
        </w:rPr>
        <w:t>的</w:t>
      </w:r>
      <w:r>
        <w:rPr>
          <w:rFonts w:hint="eastAsia"/>
          <w:b/>
          <w:bCs/>
          <w:szCs w:val="15"/>
        </w:rPr>
        <w:t xml:space="preserve"> URL </w:t>
      </w:r>
      <w:r>
        <w:rPr>
          <w:rFonts w:hint="eastAsia"/>
          <w:b/>
          <w:bCs/>
          <w:szCs w:val="15"/>
        </w:rPr>
        <w:t>表示用来定位资源；</w:t>
      </w:r>
    </w:p>
    <w:p w:rsidR="00F74807" w:rsidRDefault="007D06B9">
      <w:pPr>
        <w:numPr>
          <w:ilvl w:val="0"/>
          <w:numId w:val="3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请求的</w:t>
      </w:r>
      <w:r>
        <w:rPr>
          <w:rFonts w:hint="eastAsia"/>
          <w:b/>
          <w:bCs/>
          <w:szCs w:val="15"/>
        </w:rPr>
        <w:t xml:space="preserve"> METHOD </w:t>
      </w:r>
      <w:r>
        <w:rPr>
          <w:rFonts w:hint="eastAsia"/>
          <w:b/>
          <w:bCs/>
          <w:szCs w:val="15"/>
        </w:rPr>
        <w:t>表示对这个资源进行的操作；</w:t>
      </w:r>
    </w:p>
    <w:p w:rsidR="00F74807" w:rsidRDefault="007D06B9">
      <w:pPr>
        <w:rPr>
          <w:szCs w:val="15"/>
        </w:rPr>
      </w:pPr>
      <w:r>
        <w:rPr>
          <w:rFonts w:hint="eastAsia"/>
          <w:szCs w:val="15"/>
        </w:rPr>
        <w:t>以下表格举例说明</w:t>
      </w:r>
    </w:p>
    <w:tbl>
      <w:tblPr>
        <w:tblStyle w:val="a7"/>
        <w:tblW w:w="9962" w:type="dxa"/>
        <w:tblLayout w:type="fixed"/>
        <w:tblLook w:val="04A0" w:firstRow="1" w:lastRow="0" w:firstColumn="1" w:lastColumn="0" w:noHBand="0" w:noVBand="1"/>
      </w:tblPr>
      <w:tblGrid>
        <w:gridCol w:w="1144"/>
        <w:gridCol w:w="4401"/>
        <w:gridCol w:w="4417"/>
      </w:tblGrid>
      <w:tr w:rsidR="00F74807">
        <w:tc>
          <w:tcPr>
            <w:tcW w:w="1144" w:type="dxa"/>
            <w:shd w:val="clear" w:color="auto" w:fill="E7E6E6" w:themeFill="background2"/>
          </w:tcPr>
          <w:p w:rsidR="00F74807" w:rsidRDefault="007D06B9">
            <w:pPr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请求方式</w:t>
            </w:r>
          </w:p>
        </w:tc>
        <w:tc>
          <w:tcPr>
            <w:tcW w:w="4401" w:type="dxa"/>
            <w:shd w:val="clear" w:color="auto" w:fill="E7E6E6" w:themeFill="background2"/>
          </w:tcPr>
          <w:p w:rsidR="00F74807" w:rsidRDefault="007D06B9">
            <w:pPr>
              <w:jc w:val="center"/>
              <w:rPr>
                <w:b/>
                <w:bCs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szCs w:val="15"/>
              </w:rPr>
              <w:t>Url</w:t>
            </w:r>
            <w:proofErr w:type="spellEnd"/>
          </w:p>
        </w:tc>
        <w:tc>
          <w:tcPr>
            <w:tcW w:w="4417" w:type="dxa"/>
            <w:shd w:val="clear" w:color="auto" w:fill="E7E6E6" w:themeFill="background2"/>
          </w:tcPr>
          <w:p w:rsidR="00F74807" w:rsidRDefault="007D06B9">
            <w:pPr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功能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 </w:t>
            </w:r>
          </w:p>
        </w:tc>
        <w:tc>
          <w:tcPr>
            <w:tcW w:w="4401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列出所有用户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POST </w:t>
            </w:r>
          </w:p>
        </w:tc>
        <w:tc>
          <w:tcPr>
            <w:tcW w:w="4401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新建用户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</w:t>
            </w:r>
          </w:p>
        </w:tc>
        <w:tc>
          <w:tcPr>
            <w:tcW w:w="4401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获取指定用户的详细信息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PUT </w:t>
            </w:r>
          </w:p>
        </w:tc>
        <w:tc>
          <w:tcPr>
            <w:tcW w:w="4401" w:type="dxa"/>
            <w:vMerge w:val="restart"/>
            <w:vAlign w:val="center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  <w:vMerge w:val="restart"/>
            <w:vAlign w:val="center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更新指定用户信息</w:t>
            </w: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PATCH</w:t>
            </w:r>
          </w:p>
        </w:tc>
        <w:tc>
          <w:tcPr>
            <w:tcW w:w="4401" w:type="dxa"/>
            <w:vMerge/>
          </w:tcPr>
          <w:p w:rsidR="00F74807" w:rsidRDefault="00F74807">
            <w:pPr>
              <w:rPr>
                <w:szCs w:val="15"/>
              </w:rPr>
            </w:pPr>
          </w:p>
        </w:tc>
        <w:tc>
          <w:tcPr>
            <w:tcW w:w="4417" w:type="dxa"/>
            <w:vMerge/>
          </w:tcPr>
          <w:p w:rsidR="00F74807" w:rsidRDefault="00F74807">
            <w:pPr>
              <w:rPr>
                <w:szCs w:val="15"/>
              </w:rPr>
            </w:pPr>
          </w:p>
        </w:tc>
      </w:tr>
      <w:tr w:rsidR="00F74807">
        <w:tc>
          <w:tcPr>
            <w:tcW w:w="1144" w:type="dxa"/>
          </w:tcPr>
          <w:p w:rsidR="00F74807" w:rsidRDefault="007D06B9">
            <w:pPr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DELETE</w:t>
            </w:r>
          </w:p>
        </w:tc>
        <w:tc>
          <w:tcPr>
            <w:tcW w:w="4401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F74807" w:rsidRDefault="007D06B9">
            <w:pPr>
              <w:rPr>
                <w:szCs w:val="15"/>
              </w:rPr>
            </w:pPr>
            <w:r>
              <w:rPr>
                <w:rFonts w:hint="eastAsia"/>
                <w:szCs w:val="15"/>
              </w:rPr>
              <w:t>删除指定用户</w:t>
            </w:r>
          </w:p>
        </w:tc>
      </w:tr>
    </w:tbl>
    <w:p w:rsidR="00F74807" w:rsidRDefault="00F74807">
      <w:pPr>
        <w:rPr>
          <w:szCs w:val="15"/>
        </w:rPr>
      </w:pPr>
    </w:p>
    <w:p w:rsidR="00F74807" w:rsidRDefault="00F74807">
      <w:pPr>
        <w:pStyle w:val="2"/>
        <w:ind w:left="0" w:firstLine="0"/>
      </w:pPr>
    </w:p>
    <w:p w:rsidR="00F74807" w:rsidRDefault="00F74807"/>
    <w:sectPr w:rsidR="00F7480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49" w:rsidRDefault="00D57049">
      <w:pPr>
        <w:spacing w:after="0" w:line="240" w:lineRule="auto"/>
      </w:pPr>
      <w:r>
        <w:separator/>
      </w:r>
    </w:p>
  </w:endnote>
  <w:endnote w:type="continuationSeparator" w:id="0">
    <w:p w:rsidR="00D57049" w:rsidRDefault="00D5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49" w:rsidRDefault="00D57049">
      <w:pPr>
        <w:spacing w:after="0" w:line="240" w:lineRule="auto"/>
      </w:pPr>
      <w:r>
        <w:separator/>
      </w:r>
    </w:p>
  </w:footnote>
  <w:footnote w:type="continuationSeparator" w:id="0">
    <w:p w:rsidR="00D57049" w:rsidRDefault="00D57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BC3" w:rsidRDefault="002D4BC3">
    <w:pPr>
      <w:pStyle w:val="a4"/>
    </w:pPr>
    <w:r>
      <w:t xml:space="preserve">                             </w:t>
    </w:r>
  </w:p>
  <w:p w:rsidR="002D4BC3" w:rsidRDefault="002D4BC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643E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B345981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C5811DA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293C1F2C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2C6F5400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41CF51F6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4B9097B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61D6BA6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B496513"/>
    <w:multiLevelType w:val="singleLevel"/>
    <w:tmpl w:val="5B49651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B496AC4"/>
    <w:multiLevelType w:val="multilevel"/>
    <w:tmpl w:val="5B496AC4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0" w15:restartNumberingAfterBreak="0">
    <w:nsid w:val="5B498CB3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7A1A11ED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4D"/>
    <w:rsid w:val="00016A8A"/>
    <w:rsid w:val="00081964"/>
    <w:rsid w:val="000A4422"/>
    <w:rsid w:val="000B5408"/>
    <w:rsid w:val="00142346"/>
    <w:rsid w:val="00157F22"/>
    <w:rsid w:val="00172A27"/>
    <w:rsid w:val="001873B9"/>
    <w:rsid w:val="001A3F68"/>
    <w:rsid w:val="001D13C8"/>
    <w:rsid w:val="00242D0E"/>
    <w:rsid w:val="002528CE"/>
    <w:rsid w:val="002D4BC3"/>
    <w:rsid w:val="002D50D2"/>
    <w:rsid w:val="00312145"/>
    <w:rsid w:val="00446340"/>
    <w:rsid w:val="0052482E"/>
    <w:rsid w:val="00573460"/>
    <w:rsid w:val="005F2C11"/>
    <w:rsid w:val="006A402B"/>
    <w:rsid w:val="0076443D"/>
    <w:rsid w:val="0079030C"/>
    <w:rsid w:val="007D06B9"/>
    <w:rsid w:val="007D264D"/>
    <w:rsid w:val="00800842"/>
    <w:rsid w:val="008424E4"/>
    <w:rsid w:val="008D3008"/>
    <w:rsid w:val="009745CD"/>
    <w:rsid w:val="009E280E"/>
    <w:rsid w:val="009E4DC7"/>
    <w:rsid w:val="009F106B"/>
    <w:rsid w:val="00A55178"/>
    <w:rsid w:val="00B71923"/>
    <w:rsid w:val="00BC008A"/>
    <w:rsid w:val="00BC158F"/>
    <w:rsid w:val="00C76F46"/>
    <w:rsid w:val="00D16D09"/>
    <w:rsid w:val="00D17070"/>
    <w:rsid w:val="00D57049"/>
    <w:rsid w:val="00D839DA"/>
    <w:rsid w:val="00DD04EB"/>
    <w:rsid w:val="00DE03CA"/>
    <w:rsid w:val="00E879F2"/>
    <w:rsid w:val="00F74807"/>
    <w:rsid w:val="00FB4E9A"/>
    <w:rsid w:val="03E13F22"/>
    <w:rsid w:val="03FA1933"/>
    <w:rsid w:val="0D2E7BCE"/>
    <w:rsid w:val="12DA7640"/>
    <w:rsid w:val="16675BE8"/>
    <w:rsid w:val="16F25257"/>
    <w:rsid w:val="1A0B717A"/>
    <w:rsid w:val="1F620DD3"/>
    <w:rsid w:val="1FDD6B52"/>
    <w:rsid w:val="23696D2F"/>
    <w:rsid w:val="252E73C2"/>
    <w:rsid w:val="28C34CCB"/>
    <w:rsid w:val="2A22075F"/>
    <w:rsid w:val="2D1C3806"/>
    <w:rsid w:val="347479DE"/>
    <w:rsid w:val="385F3363"/>
    <w:rsid w:val="3AB864F3"/>
    <w:rsid w:val="3B270C24"/>
    <w:rsid w:val="40906327"/>
    <w:rsid w:val="436A6E4F"/>
    <w:rsid w:val="4C1C3814"/>
    <w:rsid w:val="511C30DD"/>
    <w:rsid w:val="58D17FDA"/>
    <w:rsid w:val="5A6A33BB"/>
    <w:rsid w:val="5C9B599F"/>
    <w:rsid w:val="605C3285"/>
    <w:rsid w:val="61AA09AF"/>
    <w:rsid w:val="668D2F14"/>
    <w:rsid w:val="6DF50164"/>
    <w:rsid w:val="6FD912E1"/>
    <w:rsid w:val="745D37D6"/>
    <w:rsid w:val="74944FC0"/>
    <w:rsid w:val="7B016462"/>
    <w:rsid w:val="7C9A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53517D-20E4-4F17-B518-D9A8853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15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</w:numPr>
      <w:spacing w:before="260" w:after="260" w:line="413" w:lineRule="auto"/>
      <w:ind w:left="575" w:hanging="575"/>
      <w:outlineLvl w:val="1"/>
    </w:pPr>
    <w:rPr>
      <w:rFonts w:ascii="Arial" w:eastAsia="黑体" w:hAnsi="Arial"/>
      <w:b/>
      <w:sz w:val="21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WX483171\Desktop\&#32508;&#21512;&#31649;&#29702;&#24037;&#20855;-account_manager-&#21069;&#21518;&#31471;api&#25509;&#2147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综合管理工具-account_manager-前后端api接口文档.dotx</Template>
  <TotalTime>198</TotalTime>
  <Pages>30</Pages>
  <Words>1349</Words>
  <Characters>7692</Characters>
  <Application>Microsoft Office Word</Application>
  <DocSecurity>0</DocSecurity>
  <Lines>64</Lines>
  <Paragraphs>18</Paragraphs>
  <ScaleCrop>false</ScaleCrop>
  <Company>Huawei Technologies Co.,Ltd.</Company>
  <LinksUpToDate>false</LinksUpToDate>
  <CharactersWithSpaces>9023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xiaodengbing</dc:creator>
  <cp:lastModifiedBy>xiaodengbing</cp:lastModifiedBy>
  <cp:revision>24</cp:revision>
  <dcterms:created xsi:type="dcterms:W3CDTF">2018-07-16T08:00:00Z</dcterms:created>
  <dcterms:modified xsi:type="dcterms:W3CDTF">2018-07-26T09:24:00Z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